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CE" w:rsidRPr="00B31552" w:rsidRDefault="003F4BCE" w:rsidP="00F25BDB">
      <w:pPr>
        <w:rPr>
          <w:rFonts w:ascii="Times New Roman" w:hAnsi="Times New Roman" w:cs="Times New Roman"/>
        </w:rPr>
      </w:pPr>
    </w:p>
    <w:p w:rsidR="003F4BCE" w:rsidRPr="00B31552" w:rsidRDefault="003F4BCE"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3F4BCE" w:rsidRPr="00B31552" w:rsidRDefault="003F4BCE"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3F4BCE" w:rsidRPr="005D4E81">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3F4BCE" w:rsidRPr="005D4E81" w:rsidRDefault="003F4BCE" w:rsidP="00F25BDB">
            <w:pPr>
              <w:rPr>
                <w:rFonts w:ascii="Times New Roman" w:hAnsi="Times New Roman" w:cs="Times New Roman"/>
                <w:i/>
                <w:iCs/>
              </w:rPr>
            </w:pPr>
            <w:r>
              <w:rPr>
                <w:rFonts w:ascii="Times New Roman" w:hAnsi="Times New Roman" w:cs="Times New Roman"/>
                <w:i/>
                <w:iCs/>
                <w:color w:val="2E74B5"/>
              </w:rPr>
              <w:t>Milestone 3</w:t>
            </w:r>
          </w:p>
        </w:tc>
      </w:tr>
      <w:tr w:rsidR="003F4BCE" w:rsidRPr="005D4E81">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3F4BCE" w:rsidRPr="005D4E81" w:rsidRDefault="003F4BCE" w:rsidP="00F25BDB">
            <w:pPr>
              <w:rPr>
                <w:rFonts w:ascii="Times New Roman" w:hAnsi="Times New Roman" w:cs="Times New Roman"/>
                <w:i/>
                <w:iCs/>
              </w:rPr>
            </w:pPr>
            <w:r>
              <w:rPr>
                <w:rFonts w:ascii="Times New Roman" w:hAnsi="Times New Roman" w:cs="Times New Roman"/>
                <w:i/>
                <w:iCs/>
                <w:color w:val="2E74B5"/>
              </w:rPr>
              <w:t>December 2018</w:t>
            </w:r>
          </w:p>
        </w:tc>
      </w:tr>
      <w:tr w:rsidR="003F4BCE" w:rsidRPr="005D4E81">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3F4BCE" w:rsidRPr="005D4E81" w:rsidRDefault="003F4BCE" w:rsidP="00F25BDB">
            <w:pPr>
              <w:rPr>
                <w:rFonts w:ascii="Times New Roman" w:hAnsi="Times New Roman" w:cs="Times New Roman"/>
                <w:i/>
                <w:iCs/>
                <w:color w:val="2E74B5"/>
              </w:rPr>
            </w:pPr>
            <w:r>
              <w:rPr>
                <w:rFonts w:ascii="Times New Roman" w:hAnsi="Times New Roman" w:cs="Times New Roman"/>
                <w:i/>
                <w:iCs/>
                <w:color w:val="2E74B5"/>
              </w:rPr>
              <w:t>3.0</w:t>
            </w:r>
          </w:p>
        </w:tc>
      </w:tr>
      <w:tr w:rsidR="003F4BCE" w:rsidRPr="005D4E81">
        <w:tc>
          <w:tcPr>
            <w:tcW w:w="1867" w:type="dxa"/>
            <w:vMerge w:val="restart"/>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3F4BCE" w:rsidRPr="005D4E81" w:rsidRDefault="003F4BCE"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3F4BCE" w:rsidRPr="005D4E81">
        <w:tc>
          <w:tcPr>
            <w:tcW w:w="1867" w:type="dxa"/>
            <w:vMerge/>
          </w:tcPr>
          <w:p w:rsidR="003F4BCE" w:rsidRPr="005D4E81" w:rsidRDefault="003F4BCE" w:rsidP="00F25BDB">
            <w:pPr>
              <w:rPr>
                <w:rFonts w:ascii="Times New Roman" w:hAnsi="Times New Roman" w:cs="Times New Roman"/>
              </w:rPr>
            </w:pPr>
          </w:p>
        </w:tc>
        <w:tc>
          <w:tcPr>
            <w:tcW w:w="12438" w:type="dxa"/>
            <w:gridSpan w:val="2"/>
          </w:tcPr>
          <w:p w:rsidR="003F4BCE" w:rsidRPr="005D4E81" w:rsidRDefault="003F4BCE" w:rsidP="005D4E81">
            <w:pPr>
              <w:pStyle w:val="ListParagraph"/>
              <w:numPr>
                <w:ilvl w:val="0"/>
                <w:numId w:val="1"/>
              </w:numPr>
              <w:rPr>
                <w:rFonts w:ascii="Times New Roman" w:hAnsi="Times New Roman" w:cs="Times New Roman"/>
              </w:rPr>
            </w:pPr>
          </w:p>
        </w:tc>
      </w:tr>
      <w:tr w:rsidR="003F4BCE" w:rsidRPr="005D4E81">
        <w:trPr>
          <w:trHeight w:val="4717"/>
        </w:trPr>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 xml:space="preserve">Update project management goals, objectives and tasks </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Design and implement iteration 1 of the IoT emulated application</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Design and implement iteration 1 of the IoT reporting application</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Update the UML diagrams for use cases, applicable classes, deployment and component</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Update the wireframe designs</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Update the ER database design</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Complete a test plan</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Update the design report from Milestone 2</w:t>
                  </w: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r w:rsidR="003F4BCE" w:rsidRPr="005D4E81">
              <w:tc>
                <w:tcPr>
                  <w:tcW w:w="6835"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3F4BCE" w:rsidRPr="005D4E81" w:rsidRDefault="003F4BCE" w:rsidP="007706ED">
                  <w:pPr>
                    <w:rPr>
                      <w:rFonts w:ascii="Times New Roman" w:hAnsi="Times New Roman" w:cs="Times New Roman"/>
                      <w:i/>
                      <w:iCs/>
                    </w:rPr>
                  </w:pPr>
                </w:p>
              </w:tc>
            </w:tr>
          </w:tbl>
          <w:p w:rsidR="003F4BCE" w:rsidRPr="005D4E81" w:rsidRDefault="003F4BCE" w:rsidP="00F25BDB">
            <w:pPr>
              <w:rPr>
                <w:rFonts w:ascii="Times New Roman" w:hAnsi="Times New Roman" w:cs="Times New Roman"/>
              </w:rPr>
            </w:pPr>
          </w:p>
        </w:tc>
      </w:tr>
      <w:tr w:rsidR="003F4BCE" w:rsidRPr="005D4E81">
        <w:trPr>
          <w:trHeight w:val="386"/>
        </w:trPr>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3F4BCE" w:rsidRPr="009C733E" w:rsidRDefault="003F4BCE">
            <w:pPr>
              <w:rPr>
                <w:rFonts w:ascii="Times New Roman" w:hAnsi="Times New Roman" w:cs="Times New Roman"/>
                <w:i/>
                <w:iCs/>
                <w:color w:val="2E74B5"/>
              </w:rPr>
            </w:pPr>
            <w:hyperlink r:id="rId7" w:history="1">
              <w:r w:rsidRPr="007A0B72">
                <w:rPr>
                  <w:rStyle w:val="Hyperlink"/>
                  <w:rFonts w:ascii="Times New Roman" w:hAnsi="Times New Roman" w:cs="Times New Roman"/>
                  <w:i/>
                  <w:iCs/>
                </w:rPr>
                <w:t>https://github.com/SamanthaKrall/CST-361</w:t>
              </w:r>
            </w:hyperlink>
          </w:p>
        </w:tc>
      </w:tr>
      <w:tr w:rsidR="003F4BCE" w:rsidRPr="005D4E81">
        <w:trPr>
          <w:trHeight w:val="602"/>
        </w:trPr>
        <w:tc>
          <w:tcPr>
            <w:tcW w:w="1867" w:type="dxa"/>
          </w:tcPr>
          <w:p w:rsidR="003F4BCE" w:rsidRPr="005D4E81" w:rsidRDefault="003F4BCE"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3F4BCE" w:rsidRPr="005D4E81" w:rsidRDefault="003F4BCE"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3F4BCE" w:rsidRPr="005D4E81" w:rsidRDefault="003F4BCE"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3F4BCE" w:rsidRPr="00B31552" w:rsidRDefault="003F4BCE"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3F4BCE" w:rsidRPr="00B31552" w:rsidRDefault="003F4BCE" w:rsidP="001B2F63">
      <w:pPr>
        <w:rPr>
          <w:rFonts w:ascii="Times New Roman" w:hAnsi="Times New Roman" w:cs="Times New Roman"/>
          <w:b/>
          <w:bCs/>
          <w:sz w:val="22"/>
          <w:szCs w:val="22"/>
        </w:rPr>
      </w:pPr>
    </w:p>
    <w:p w:rsidR="003F4BCE" w:rsidRPr="00B31552" w:rsidRDefault="003F4BCE"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3F4BCE" w:rsidRDefault="003F4BCE" w:rsidP="001B2F63">
      <w:hyperlink r:id="rId8" w:history="1">
        <w:r w:rsidRPr="007A0B72">
          <w:rPr>
            <w:rStyle w:val="Hyperlink"/>
          </w:rPr>
          <w:t>https://github.com/SamanthaKrall/CST-361</w:t>
        </w:r>
      </w:hyperlink>
    </w:p>
    <w:p w:rsidR="003F4BCE" w:rsidRPr="009C733E" w:rsidRDefault="003F4BCE" w:rsidP="001B2F63"/>
    <w:p w:rsidR="003F4BCE" w:rsidRPr="00B31552" w:rsidRDefault="003F4BCE"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3F4BCE" w:rsidRDefault="003F4BCE" w:rsidP="001B2F63">
      <w:hyperlink r:id="rId9" w:history="1">
        <w:r w:rsidRPr="007A0B72">
          <w:rPr>
            <w:rStyle w:val="Hyperlink"/>
          </w:rPr>
          <w:t>https://github.com/SamanthaKrall/CST-361</w:t>
        </w:r>
      </w:hyperlink>
    </w:p>
    <w:p w:rsidR="003F4BCE" w:rsidRPr="009C733E" w:rsidRDefault="003F4BCE" w:rsidP="001B2F63"/>
    <w:p w:rsidR="003F4BCE" w:rsidRPr="00B31552" w:rsidRDefault="003F4BCE"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3F4BCE" w:rsidRDefault="003F4BCE" w:rsidP="001B2F63">
      <w:hyperlink r:id="rId10" w:history="1">
        <w:r w:rsidRPr="007A0B72">
          <w:rPr>
            <w:rStyle w:val="Hyperlink"/>
          </w:rPr>
          <w:t>https://github.com/SamanthaKrall/CST-361</w:t>
        </w:r>
      </w:hyperlink>
    </w:p>
    <w:p w:rsidR="003F4BCE" w:rsidRPr="009C733E" w:rsidRDefault="003F4BCE" w:rsidP="001B2F63"/>
    <w:p w:rsidR="003F4BCE" w:rsidRPr="00B31552" w:rsidRDefault="003F4BCE"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3F4BCE" w:rsidRPr="00B31552" w:rsidRDefault="003F4BCE"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3F4BCE" w:rsidRPr="005D4E81">
        <w:tc>
          <w:tcPr>
            <w:tcW w:w="13945" w:type="dxa"/>
          </w:tcPr>
          <w:p w:rsidR="003F4BCE" w:rsidRPr="005D4E81" w:rsidRDefault="003F4BCE"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3F4BCE" w:rsidRPr="005D4E81">
        <w:tc>
          <w:tcPr>
            <w:tcW w:w="13945" w:type="dxa"/>
          </w:tcPr>
          <w:p w:rsidR="003F4BCE" w:rsidRPr="005D4E81" w:rsidRDefault="003F4BCE" w:rsidP="002F0BEF">
            <w:pPr>
              <w:rPr>
                <w:rFonts w:ascii="Times New Roman" w:hAnsi="Times New Roman" w:cs="Times New Roman"/>
                <w:b/>
                <w:bCs/>
                <w:sz w:val="36"/>
                <w:szCs w:val="36"/>
              </w:rPr>
            </w:pPr>
          </w:p>
        </w:tc>
      </w:tr>
      <w:tr w:rsidR="003F4BCE" w:rsidRPr="005D4E81">
        <w:tc>
          <w:tcPr>
            <w:tcW w:w="13945" w:type="dxa"/>
          </w:tcPr>
          <w:p w:rsidR="003F4BCE" w:rsidRPr="005D4E81" w:rsidRDefault="003F4BCE" w:rsidP="002F0BEF">
            <w:pPr>
              <w:rPr>
                <w:rFonts w:ascii="Times New Roman" w:hAnsi="Times New Roman" w:cs="Times New Roman"/>
                <w:b/>
                <w:bCs/>
                <w:sz w:val="36"/>
                <w:szCs w:val="36"/>
              </w:rPr>
            </w:pPr>
          </w:p>
        </w:tc>
      </w:tr>
      <w:tr w:rsidR="003F4BCE" w:rsidRPr="005D4E81">
        <w:tc>
          <w:tcPr>
            <w:tcW w:w="13945" w:type="dxa"/>
          </w:tcPr>
          <w:p w:rsidR="003F4BCE" w:rsidRPr="005D4E81" w:rsidRDefault="003F4BCE" w:rsidP="002F0BEF">
            <w:pPr>
              <w:rPr>
                <w:rFonts w:ascii="Times New Roman" w:hAnsi="Times New Roman" w:cs="Times New Roman"/>
                <w:b/>
                <w:bCs/>
                <w:sz w:val="36"/>
                <w:szCs w:val="36"/>
              </w:rPr>
            </w:pPr>
          </w:p>
        </w:tc>
      </w:tr>
    </w:tbl>
    <w:p w:rsidR="003F4BCE" w:rsidRPr="00B31552" w:rsidRDefault="003F4BCE" w:rsidP="004455B3">
      <w:pPr>
        <w:rPr>
          <w:rFonts w:ascii="Times New Roman" w:hAnsi="Times New Roman" w:cs="Times New Roman"/>
          <w:i/>
          <w:iCs/>
          <w:color w:val="2E74B5"/>
        </w:rPr>
      </w:pPr>
    </w:p>
    <w:p w:rsidR="003F4BCE" w:rsidRPr="00B31552" w:rsidRDefault="003F4BCE"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3F4BCE" w:rsidRPr="005D4E81">
        <w:tc>
          <w:tcPr>
            <w:tcW w:w="5485" w:type="dxa"/>
          </w:tcPr>
          <w:p w:rsidR="003F4BCE" w:rsidRPr="005D4E81" w:rsidRDefault="003F4BCE"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3F4BCE" w:rsidRPr="005D4E81" w:rsidRDefault="003F4BCE"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3F4BCE" w:rsidRPr="005D4E81" w:rsidRDefault="003F4BCE"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3F4BCE" w:rsidRPr="005D4E81">
        <w:tc>
          <w:tcPr>
            <w:tcW w:w="5485" w:type="dxa"/>
          </w:tcPr>
          <w:p w:rsidR="003F4BCE" w:rsidRPr="005D4E81" w:rsidRDefault="003F4BCE" w:rsidP="000376BB">
            <w:pPr>
              <w:rPr>
                <w:rFonts w:ascii="Times New Roman" w:hAnsi="Times New Roman" w:cs="Times New Roman"/>
                <w:b/>
                <w:bCs/>
                <w:sz w:val="36"/>
                <w:szCs w:val="36"/>
              </w:rPr>
            </w:pPr>
          </w:p>
        </w:tc>
        <w:tc>
          <w:tcPr>
            <w:tcW w:w="6750" w:type="dxa"/>
          </w:tcPr>
          <w:p w:rsidR="003F4BCE" w:rsidRPr="005D4E81" w:rsidRDefault="003F4BCE" w:rsidP="000376BB">
            <w:pPr>
              <w:rPr>
                <w:rFonts w:ascii="Times New Roman" w:hAnsi="Times New Roman" w:cs="Times New Roman"/>
                <w:b/>
                <w:bCs/>
                <w:sz w:val="36"/>
                <w:szCs w:val="36"/>
              </w:rPr>
            </w:pPr>
          </w:p>
        </w:tc>
        <w:tc>
          <w:tcPr>
            <w:tcW w:w="1710" w:type="dxa"/>
          </w:tcPr>
          <w:p w:rsidR="003F4BCE" w:rsidRPr="005D4E81" w:rsidRDefault="003F4BCE" w:rsidP="000376BB">
            <w:pPr>
              <w:rPr>
                <w:rFonts w:ascii="Times New Roman" w:hAnsi="Times New Roman" w:cs="Times New Roman"/>
                <w:b/>
                <w:bCs/>
                <w:sz w:val="36"/>
                <w:szCs w:val="36"/>
              </w:rPr>
            </w:pPr>
          </w:p>
        </w:tc>
      </w:tr>
      <w:tr w:rsidR="003F4BCE" w:rsidRPr="005D4E81">
        <w:tc>
          <w:tcPr>
            <w:tcW w:w="5485" w:type="dxa"/>
          </w:tcPr>
          <w:p w:rsidR="003F4BCE" w:rsidRPr="005D4E81" w:rsidRDefault="003F4BCE" w:rsidP="000376BB">
            <w:pPr>
              <w:rPr>
                <w:rFonts w:ascii="Times New Roman" w:hAnsi="Times New Roman" w:cs="Times New Roman"/>
                <w:b/>
                <w:bCs/>
                <w:sz w:val="36"/>
                <w:szCs w:val="36"/>
              </w:rPr>
            </w:pPr>
          </w:p>
        </w:tc>
        <w:tc>
          <w:tcPr>
            <w:tcW w:w="6750" w:type="dxa"/>
          </w:tcPr>
          <w:p w:rsidR="003F4BCE" w:rsidRPr="005D4E81" w:rsidRDefault="003F4BCE" w:rsidP="000376BB">
            <w:pPr>
              <w:rPr>
                <w:rFonts w:ascii="Times New Roman" w:hAnsi="Times New Roman" w:cs="Times New Roman"/>
                <w:b/>
                <w:bCs/>
                <w:sz w:val="36"/>
                <w:szCs w:val="36"/>
              </w:rPr>
            </w:pPr>
          </w:p>
        </w:tc>
        <w:tc>
          <w:tcPr>
            <w:tcW w:w="1710" w:type="dxa"/>
          </w:tcPr>
          <w:p w:rsidR="003F4BCE" w:rsidRPr="005D4E81" w:rsidRDefault="003F4BCE" w:rsidP="000376BB">
            <w:pPr>
              <w:rPr>
                <w:rFonts w:ascii="Times New Roman" w:hAnsi="Times New Roman" w:cs="Times New Roman"/>
                <w:b/>
                <w:bCs/>
                <w:sz w:val="36"/>
                <w:szCs w:val="36"/>
              </w:rPr>
            </w:pPr>
          </w:p>
        </w:tc>
      </w:tr>
      <w:tr w:rsidR="003F4BCE" w:rsidRPr="005D4E81">
        <w:tc>
          <w:tcPr>
            <w:tcW w:w="5485" w:type="dxa"/>
          </w:tcPr>
          <w:p w:rsidR="003F4BCE" w:rsidRPr="005D4E81" w:rsidRDefault="003F4BCE" w:rsidP="000376BB">
            <w:pPr>
              <w:rPr>
                <w:rFonts w:ascii="Times New Roman" w:hAnsi="Times New Roman" w:cs="Times New Roman"/>
                <w:b/>
                <w:bCs/>
                <w:sz w:val="36"/>
                <w:szCs w:val="36"/>
              </w:rPr>
            </w:pPr>
          </w:p>
        </w:tc>
        <w:tc>
          <w:tcPr>
            <w:tcW w:w="6750" w:type="dxa"/>
          </w:tcPr>
          <w:p w:rsidR="003F4BCE" w:rsidRPr="005D4E81" w:rsidRDefault="003F4BCE" w:rsidP="000376BB">
            <w:pPr>
              <w:rPr>
                <w:rFonts w:ascii="Times New Roman" w:hAnsi="Times New Roman" w:cs="Times New Roman"/>
                <w:b/>
                <w:bCs/>
                <w:sz w:val="36"/>
                <w:szCs w:val="36"/>
              </w:rPr>
            </w:pPr>
          </w:p>
        </w:tc>
        <w:tc>
          <w:tcPr>
            <w:tcW w:w="1710" w:type="dxa"/>
          </w:tcPr>
          <w:p w:rsidR="003F4BCE" w:rsidRPr="005D4E81" w:rsidRDefault="003F4BCE" w:rsidP="000376BB">
            <w:pPr>
              <w:rPr>
                <w:rFonts w:ascii="Times New Roman" w:hAnsi="Times New Roman" w:cs="Times New Roman"/>
                <w:b/>
                <w:bCs/>
                <w:sz w:val="36"/>
                <w:szCs w:val="36"/>
              </w:rPr>
            </w:pPr>
          </w:p>
        </w:tc>
      </w:tr>
    </w:tbl>
    <w:p w:rsidR="003F4BCE" w:rsidRPr="00B31552" w:rsidRDefault="003F4BCE"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3F4BCE" w:rsidRPr="00B31552" w:rsidRDefault="003F4BCE" w:rsidP="00AF1C6E">
      <w:pPr>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3F4BCE" w:rsidRPr="007807EB" w:rsidRDefault="003F4BCE" w:rsidP="007807EB">
      <w:pPr>
        <w:widowControl w:val="0"/>
        <w:rPr>
          <w:rFonts w:ascii="Times New Roman" w:hAnsi="Times New Roman" w:cs="Times New Roman"/>
          <w:b/>
          <w:bCs/>
          <w:color w:val="000000"/>
          <w:sz w:val="28"/>
          <w:szCs w:val="28"/>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b/>
          <w:bCs/>
          <w:color w:val="000000"/>
          <w:sz w:val="28"/>
          <w:szCs w:val="28"/>
        </w:rPr>
        <w:t>ER Diagram:</w:t>
      </w:r>
      <w:r w:rsidRPr="007807EB">
        <w:rPr>
          <w:rFonts w:ascii="Times New Roman" w:hAnsi="Times New Roman" w:cs="Times New Roman"/>
          <w:i/>
          <w:iCs/>
          <w:color w:val="2E74B5"/>
        </w:rPr>
        <w:t xml:space="preserve"> </w:t>
      </w:r>
    </w:p>
    <w:p w:rsidR="003F4BCE" w:rsidRPr="007807EB" w:rsidRDefault="003F4BCE" w:rsidP="007807EB">
      <w:pPr>
        <w:widowControl w:val="0"/>
        <w:rPr>
          <w:rFonts w:ascii="Times New Roman" w:hAnsi="Times New Roman" w:cs="Times New Roman"/>
          <w:i/>
          <w:iCs/>
          <w:color w:val="2E74B5"/>
        </w:rPr>
      </w:pPr>
      <w:r w:rsidRPr="00B10A2E">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5pt;height:120.75pt">
            <v:imagedata r:id="rId11" o:title=""/>
          </v:shape>
        </w:pict>
      </w: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3F4BCE" w:rsidRPr="007807EB" w:rsidRDefault="003F4BCE" w:rsidP="007807EB">
      <w:pPr>
        <w:widowControl w:val="0"/>
        <w:rPr>
          <w:rFonts w:ascii="Times New Roman" w:hAnsi="Times New Roman" w:cs="Times New Roman"/>
          <w:i/>
          <w:iCs/>
          <w:color w:val="2E74B5"/>
        </w:rPr>
      </w:pPr>
      <w:hyperlink r:id="rId12" w:history="1">
        <w:r w:rsidRPr="007A0B72">
          <w:rPr>
            <w:rStyle w:val="Hyperlink"/>
            <w:rFonts w:ascii="Times New Roman" w:hAnsi="Times New Roman" w:cs="Times New Roman"/>
            <w:i/>
            <w:iCs/>
          </w:rPr>
          <w:t>https://github.com/SamanthaKrall/CST-361</w:t>
        </w:r>
      </w:hyperlink>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3F4BCE" w:rsidRPr="007807EB" w:rsidRDefault="003F4BCE" w:rsidP="007807EB">
      <w:pPr>
        <w:widowControl w:val="0"/>
        <w:rPr>
          <w:rFonts w:ascii="Times New Roman" w:hAnsi="Times New Roman" w:cs="Times New Roman"/>
          <w:color w:val="2E74B5"/>
        </w:rPr>
      </w:pPr>
    </w:p>
    <w:p w:rsidR="003F4BCE" w:rsidRDefault="003F4BCE">
      <w:pPr>
        <w:rPr>
          <w:rFonts w:ascii="Times New Roman" w:hAnsi="Times New Roman" w:cs="Times New Roman"/>
          <w:b/>
          <w:bCs/>
          <w:color w:val="000000"/>
          <w:sz w:val="28"/>
          <w:szCs w:val="28"/>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3F4BCE" w:rsidRPr="007807EB"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3F4BCE" w:rsidRPr="007807EB" w:rsidRDefault="003F4BCE" w:rsidP="007807EB">
      <w:pPr>
        <w:widowControl w:val="0"/>
        <w:rPr>
          <w:rFonts w:ascii="Times New Roman" w:hAnsi="Times New Roman" w:cs="Times New Roman"/>
          <w:b/>
          <w:bCs/>
          <w:color w:val="000000"/>
          <w:sz w:val="28"/>
          <w:szCs w:val="28"/>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3F4BCE" w:rsidRDefault="003F4BCE" w:rsidP="007807EB">
      <w:pPr>
        <w:widowControl w:val="0"/>
        <w:rPr>
          <w:rFonts w:ascii="Times New Roman" w:hAnsi="Times New Roman" w:cs="Times New Roman"/>
          <w:i/>
          <w:iCs/>
          <w:color w:val="2E74B5"/>
        </w:rPr>
      </w:pPr>
      <w:r w:rsidRPr="00B10A2E">
        <w:rPr>
          <w:rFonts w:ascii="Times New Roman" w:hAnsi="Times New Roman" w:cs="Times New Roman"/>
          <w:i/>
          <w:iCs/>
          <w:color w:val="2E74B5"/>
        </w:rPr>
        <w:pict>
          <v:shape id="_x0000_i1028" type="#_x0000_t75" style="width:125.25pt;height:71.25pt">
            <v:imagedata r:id="rId13" o:title=""/>
          </v:shape>
        </w:pict>
      </w:r>
    </w:p>
    <w:p w:rsidR="003F4BCE" w:rsidRPr="007807EB" w:rsidRDefault="003F4BCE" w:rsidP="007807EB">
      <w:pPr>
        <w:widowControl w:val="0"/>
        <w:rPr>
          <w:rFonts w:ascii="Times New Roman" w:hAnsi="Times New Roman" w:cs="Times New Roman"/>
          <w:color w:val="2E74B5"/>
        </w:rPr>
      </w:pPr>
      <w:r w:rsidRPr="00B7074C">
        <w:rPr>
          <w:rFonts w:ascii="Times New Roman" w:hAnsi="Times New Roman" w:cs="Times New Roman"/>
          <w:i/>
          <w:iCs/>
          <w:color w:val="2E74B5"/>
        </w:rPr>
        <w:pict>
          <v:shape id="_x0000_i1029" type="#_x0000_t75" style="width:105.75pt;height:67.5pt">
            <v:imagedata r:id="rId14" o:title=""/>
          </v:shape>
        </w:pict>
      </w:r>
    </w:p>
    <w:p w:rsidR="003F4BCE" w:rsidRPr="007807EB" w:rsidRDefault="003F4BCE" w:rsidP="007807EB">
      <w:pPr>
        <w:widowControl w:val="0"/>
        <w:rPr>
          <w:rFonts w:ascii="Times New Roman" w:hAnsi="Times New Roman" w:cs="Times New Roman"/>
          <w:color w:val="2E74B5"/>
        </w:rPr>
      </w:pPr>
    </w:p>
    <w:p w:rsidR="003F4BCE" w:rsidRPr="007807EB" w:rsidRDefault="003F4BCE" w:rsidP="007807EB">
      <w:pPr>
        <w:widowControl w:val="0"/>
        <w:rPr>
          <w:rFonts w:ascii="Times New Roman" w:hAnsi="Times New Roman" w:cs="Times New Roman"/>
          <w:color w:val="2E74B5"/>
        </w:rPr>
      </w:pPr>
      <w:r w:rsidRPr="007807EB">
        <w:rPr>
          <w:rFonts w:ascii="Times New Roman" w:hAnsi="Times New Roman" w:cs="Times New Roman"/>
          <w:b/>
          <w:bCs/>
          <w:color w:val="000000"/>
          <w:sz w:val="28"/>
          <w:szCs w:val="28"/>
        </w:rPr>
        <w:t>Class Diagrams:</w:t>
      </w:r>
    </w:p>
    <w:p w:rsidR="003F4BCE" w:rsidRPr="007807EB" w:rsidRDefault="003F4BCE" w:rsidP="007807EB">
      <w:pPr>
        <w:widowControl w:val="0"/>
        <w:rPr>
          <w:rFonts w:ascii="Times New Roman" w:hAnsi="Times New Roman" w:cs="Times New Roman"/>
          <w:color w:val="2E74B5"/>
        </w:rPr>
      </w:pPr>
      <w:r w:rsidRPr="00B10A2E">
        <w:rPr>
          <w:rFonts w:ascii="Times New Roman" w:hAnsi="Times New Roman" w:cs="Times New Roman"/>
          <w:color w:val="2E74B5"/>
        </w:rPr>
        <w:pict>
          <v:shape id="_x0000_i1030" type="#_x0000_t75" style="width:202.5pt;height:117.75pt">
            <v:imagedata r:id="rId15" o:title=""/>
          </v:shape>
        </w:pict>
      </w: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3F4BCE" w:rsidRPr="007807EB" w:rsidRDefault="003F4BCE"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3F4BCE" w:rsidRPr="007807EB" w:rsidRDefault="003F4BCE" w:rsidP="007807EB">
      <w:pPr>
        <w:widowControl w:val="0"/>
        <w:rPr>
          <w:rFonts w:ascii="Times New Roman" w:hAnsi="Times New Roman" w:cs="Times New Roman"/>
          <w:i/>
          <w:iCs/>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3F4BCE" w:rsidRPr="007807EB" w:rsidRDefault="003F4BCE"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3F4BCE" w:rsidRPr="007807EB" w:rsidRDefault="003F4BCE" w:rsidP="007807EB">
      <w:pPr>
        <w:widowControl w:val="0"/>
        <w:rPr>
          <w:rFonts w:ascii="Times New Roman" w:hAnsi="Times New Roman" w:cs="Times New Roman"/>
          <w:color w:val="2E74B5"/>
        </w:rPr>
      </w:pPr>
    </w:p>
    <w:p w:rsidR="003F4BCE" w:rsidRPr="009C733E"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3F4BCE" w:rsidRPr="007807EB" w:rsidRDefault="003F4BCE" w:rsidP="007807EB">
      <w:pPr>
        <w:widowControl w:val="0"/>
        <w:rPr>
          <w:rFonts w:ascii="Times New Roman" w:hAnsi="Times New Roman" w:cs="Times New Roman"/>
          <w:color w:val="2E74B5"/>
        </w:rPr>
      </w:pPr>
      <w:hyperlink r:id="rId16" w:history="1">
        <w:r w:rsidRPr="007A0B72">
          <w:rPr>
            <w:rStyle w:val="Hyperlink"/>
            <w:rFonts w:ascii="Times New Roman" w:hAnsi="Times New Roman" w:cs="Times New Roman"/>
            <w:i/>
            <w:iCs/>
          </w:rPr>
          <w:t>https://github.com/SamanthaKrall/CST-361</w:t>
        </w:r>
      </w:hyperlink>
    </w:p>
    <w:p w:rsidR="003F4BCE" w:rsidRPr="007807EB" w:rsidRDefault="003F4BCE" w:rsidP="007807EB">
      <w:pPr>
        <w:widowControl w:val="0"/>
        <w:rPr>
          <w:rFonts w:ascii="Times New Roman" w:hAnsi="Times New Roman" w:cs="Times New Roman"/>
          <w:color w:val="2E74B5"/>
        </w:rPr>
      </w:pPr>
    </w:p>
    <w:p w:rsidR="003F4BCE" w:rsidRPr="007807EB" w:rsidRDefault="003F4BCE"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3F4BCE" w:rsidRDefault="003F4BCE"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3F4BCE" w:rsidRDefault="003F4BCE"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8F7FE7">
        <w:rPr>
          <w:rFonts w:ascii="Times New Roman" w:hAnsi="Times New Roman" w:cs="Times New Roman"/>
          <w:i/>
          <w:iCs/>
          <w:color w:val="2E74B5"/>
        </w:rPr>
        <w:t xml:space="preserve"> </w:t>
      </w:r>
      <w:r w:rsidRPr="00B10A2E">
        <w:rPr>
          <w:rFonts w:ascii="Times New Roman" w:hAnsi="Times New Roman" w:cs="Times New Roman"/>
          <w:i/>
          <w:iCs/>
          <w:color w:val="2E74B5"/>
        </w:rPr>
        <w:pict>
          <v:shape id="_x0000_i1031" type="#_x0000_t75" style="width:156.75pt;height:102.75pt">
            <v:imagedata r:id="rId17" o:title=""/>
          </v:shape>
        </w:pict>
      </w:r>
    </w:p>
    <w:p w:rsidR="003F4BCE" w:rsidRDefault="003F4BCE"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B7074C">
        <w:rPr>
          <w:rFonts w:ascii="Times New Roman" w:hAnsi="Times New Roman" w:cs="Times New Roman"/>
          <w:i/>
          <w:iCs/>
          <w:color w:val="2E74B5"/>
        </w:rPr>
        <w:pict>
          <v:shape id="_x0000_i1032" type="#_x0000_t75" style="width:108pt;height:165.75pt">
            <v:imagedata r:id="rId18" o:title=""/>
          </v:shape>
        </w:pict>
      </w:r>
    </w:p>
    <w:p w:rsidR="003F4BCE" w:rsidRDefault="003F4BCE"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B7074C">
        <w:rPr>
          <w:rFonts w:ascii="Times New Roman" w:hAnsi="Times New Roman" w:cs="Times New Roman"/>
          <w:i/>
          <w:iCs/>
          <w:color w:val="2E74B5"/>
        </w:rPr>
        <w:pict>
          <v:shape id="_x0000_i1033" type="#_x0000_t75" style="width:81.75pt;height:193.5pt">
            <v:imagedata r:id="rId19" o:title=""/>
          </v:shape>
        </w:pict>
      </w:r>
    </w:p>
    <w:p w:rsidR="003F4BCE" w:rsidRPr="007807EB" w:rsidRDefault="003F4BCE" w:rsidP="007807EB">
      <w:pPr>
        <w:widowControl w:val="0"/>
        <w:rPr>
          <w:rFonts w:ascii="Times New Roman" w:hAnsi="Times New Roman" w:cs="Times New Roman"/>
          <w:i/>
          <w:iCs/>
          <w:color w:val="2E74B5"/>
        </w:rPr>
      </w:pPr>
    </w:p>
    <w:sectPr w:rsidR="003F4BCE"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BCE" w:rsidRDefault="003F4BCE" w:rsidP="00823CDB">
      <w:r>
        <w:separator/>
      </w:r>
    </w:p>
  </w:endnote>
  <w:endnote w:type="continuationSeparator" w:id="0">
    <w:p w:rsidR="003F4BCE" w:rsidRDefault="003F4BCE"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BCE" w:rsidRPr="00823CDB" w:rsidRDefault="003F4BCE"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BCE" w:rsidRDefault="003F4BCE" w:rsidP="00823CDB">
      <w:r>
        <w:separator/>
      </w:r>
    </w:p>
  </w:footnote>
  <w:footnote w:type="continuationSeparator" w:id="0">
    <w:p w:rsidR="003F4BCE" w:rsidRDefault="003F4BCE"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BCE" w:rsidRDefault="003F4BCE">
    <w:pPr>
      <w:pStyle w:val="Header"/>
    </w:pPr>
    <w:r w:rsidRPr="00B7074C">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648D"/>
    <w:rsid w:val="00057353"/>
    <w:rsid w:val="00065709"/>
    <w:rsid w:val="000C12B7"/>
    <w:rsid w:val="000E22A2"/>
    <w:rsid w:val="000E4FBF"/>
    <w:rsid w:val="00117AC5"/>
    <w:rsid w:val="00122153"/>
    <w:rsid w:val="001235E1"/>
    <w:rsid w:val="00137938"/>
    <w:rsid w:val="0014005A"/>
    <w:rsid w:val="00142926"/>
    <w:rsid w:val="00151F39"/>
    <w:rsid w:val="00154DB4"/>
    <w:rsid w:val="001671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A1090"/>
    <w:rsid w:val="002B6BBE"/>
    <w:rsid w:val="002C1F36"/>
    <w:rsid w:val="002C24D1"/>
    <w:rsid w:val="002C463A"/>
    <w:rsid w:val="002F0BEF"/>
    <w:rsid w:val="00305080"/>
    <w:rsid w:val="0032647E"/>
    <w:rsid w:val="00361B7E"/>
    <w:rsid w:val="0038582F"/>
    <w:rsid w:val="00386DE6"/>
    <w:rsid w:val="003C7888"/>
    <w:rsid w:val="003E4DED"/>
    <w:rsid w:val="003F4BCE"/>
    <w:rsid w:val="004014D0"/>
    <w:rsid w:val="0040179B"/>
    <w:rsid w:val="004139BB"/>
    <w:rsid w:val="00413C98"/>
    <w:rsid w:val="00420B26"/>
    <w:rsid w:val="00441354"/>
    <w:rsid w:val="004455B3"/>
    <w:rsid w:val="0045798A"/>
    <w:rsid w:val="004972D3"/>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57996"/>
    <w:rsid w:val="00575139"/>
    <w:rsid w:val="0057563A"/>
    <w:rsid w:val="00580650"/>
    <w:rsid w:val="005829BB"/>
    <w:rsid w:val="0059756C"/>
    <w:rsid w:val="005A15FB"/>
    <w:rsid w:val="005C24D5"/>
    <w:rsid w:val="005D4E81"/>
    <w:rsid w:val="005E19CD"/>
    <w:rsid w:val="005F1EDE"/>
    <w:rsid w:val="00607A73"/>
    <w:rsid w:val="00626164"/>
    <w:rsid w:val="0062790B"/>
    <w:rsid w:val="00637A34"/>
    <w:rsid w:val="0065268E"/>
    <w:rsid w:val="006546B5"/>
    <w:rsid w:val="0067285F"/>
    <w:rsid w:val="00687B49"/>
    <w:rsid w:val="00695830"/>
    <w:rsid w:val="006A2F39"/>
    <w:rsid w:val="006D5696"/>
    <w:rsid w:val="0074067A"/>
    <w:rsid w:val="00751D3F"/>
    <w:rsid w:val="00757720"/>
    <w:rsid w:val="007706ED"/>
    <w:rsid w:val="007807EB"/>
    <w:rsid w:val="0079714C"/>
    <w:rsid w:val="007A0B72"/>
    <w:rsid w:val="007B0CFA"/>
    <w:rsid w:val="007C35F9"/>
    <w:rsid w:val="007D1B8E"/>
    <w:rsid w:val="007D45F2"/>
    <w:rsid w:val="007F36C1"/>
    <w:rsid w:val="007F4D90"/>
    <w:rsid w:val="00803630"/>
    <w:rsid w:val="00810D27"/>
    <w:rsid w:val="00811E82"/>
    <w:rsid w:val="00813818"/>
    <w:rsid w:val="00815DF7"/>
    <w:rsid w:val="00823CDB"/>
    <w:rsid w:val="008255A9"/>
    <w:rsid w:val="008256D0"/>
    <w:rsid w:val="00836FAB"/>
    <w:rsid w:val="00853665"/>
    <w:rsid w:val="008620C4"/>
    <w:rsid w:val="00862E40"/>
    <w:rsid w:val="008A4D1E"/>
    <w:rsid w:val="008D038F"/>
    <w:rsid w:val="008E5FB7"/>
    <w:rsid w:val="008F7FE7"/>
    <w:rsid w:val="009058A0"/>
    <w:rsid w:val="00931352"/>
    <w:rsid w:val="00932482"/>
    <w:rsid w:val="00934785"/>
    <w:rsid w:val="00936F66"/>
    <w:rsid w:val="00965BF1"/>
    <w:rsid w:val="0098099D"/>
    <w:rsid w:val="009957B1"/>
    <w:rsid w:val="009A4742"/>
    <w:rsid w:val="009B02B8"/>
    <w:rsid w:val="009B44E2"/>
    <w:rsid w:val="009B5AC2"/>
    <w:rsid w:val="009C733E"/>
    <w:rsid w:val="00A257EE"/>
    <w:rsid w:val="00A34B54"/>
    <w:rsid w:val="00A357F3"/>
    <w:rsid w:val="00A40D92"/>
    <w:rsid w:val="00A515CB"/>
    <w:rsid w:val="00A763C9"/>
    <w:rsid w:val="00A767B3"/>
    <w:rsid w:val="00A9264F"/>
    <w:rsid w:val="00AB2CD4"/>
    <w:rsid w:val="00AC48AB"/>
    <w:rsid w:val="00AE172B"/>
    <w:rsid w:val="00AF1C6E"/>
    <w:rsid w:val="00AF6378"/>
    <w:rsid w:val="00B10A2E"/>
    <w:rsid w:val="00B31552"/>
    <w:rsid w:val="00B431CA"/>
    <w:rsid w:val="00B572D3"/>
    <w:rsid w:val="00B65E2B"/>
    <w:rsid w:val="00B7074C"/>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4F74"/>
    <w:rsid w:val="00C72E3F"/>
    <w:rsid w:val="00C80753"/>
    <w:rsid w:val="00C83E3A"/>
    <w:rsid w:val="00C909DA"/>
    <w:rsid w:val="00C9497C"/>
    <w:rsid w:val="00CC1454"/>
    <w:rsid w:val="00CD01AD"/>
    <w:rsid w:val="00CD2B1C"/>
    <w:rsid w:val="00CD467F"/>
    <w:rsid w:val="00CE0AD9"/>
    <w:rsid w:val="00CF208B"/>
    <w:rsid w:val="00D408AF"/>
    <w:rsid w:val="00D559A7"/>
    <w:rsid w:val="00D804A6"/>
    <w:rsid w:val="00D86AC3"/>
    <w:rsid w:val="00D90B31"/>
    <w:rsid w:val="00D9274A"/>
    <w:rsid w:val="00D937C4"/>
    <w:rsid w:val="00DA720C"/>
    <w:rsid w:val="00E03DF0"/>
    <w:rsid w:val="00E361AF"/>
    <w:rsid w:val="00E52881"/>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21157820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haKrall/CST-361"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amanthaKrall/CST-361" TargetMode="External"/><Relationship Id="rId12" Type="http://schemas.openxmlformats.org/officeDocument/2006/relationships/hyperlink" Target="https://github.com/SamanthaKrall/CST-36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SamanthaKrall/CST-36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SamanthaKrall/CST-361"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SamanthaKrall/CST-361"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827</TotalTime>
  <Pages>6</Pages>
  <Words>724</Words>
  <Characters>4132</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17</cp:revision>
  <dcterms:created xsi:type="dcterms:W3CDTF">2017-07-18T17:11:00Z</dcterms:created>
  <dcterms:modified xsi:type="dcterms:W3CDTF">2018-12-22T02:04:00Z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