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29" w:rsidRPr="00B31552" w:rsidRDefault="007C7A29" w:rsidP="00F25BDB">
      <w:pPr>
        <w:rPr>
          <w:rFonts w:ascii="Times New Roman" w:hAnsi="Times New Roman" w:cs="Times New Roman"/>
        </w:rPr>
      </w:pPr>
    </w:p>
    <w:p w:rsidR="007C7A29" w:rsidRPr="00B31552" w:rsidRDefault="007C7A29" w:rsidP="00EB04B1">
      <w:pPr>
        <w:jc w:val="center"/>
        <w:rPr>
          <w:rFonts w:ascii="Times New Roman" w:hAnsi="Times New Roman" w:cs="Times New Roman"/>
          <w:b/>
          <w:bCs/>
          <w:sz w:val="36"/>
          <w:szCs w:val="36"/>
        </w:rPr>
      </w:pPr>
      <w:r w:rsidRPr="00B31552">
        <w:rPr>
          <w:rFonts w:ascii="Times New Roman" w:hAnsi="Times New Roman" w:cs="Times New Roman"/>
          <w:b/>
          <w:bCs/>
          <w:sz w:val="36"/>
          <w:szCs w:val="36"/>
        </w:rPr>
        <w:t>CST-361 - Design Report Template</w:t>
      </w:r>
    </w:p>
    <w:p w:rsidR="007C7A29" w:rsidRPr="00B31552" w:rsidRDefault="007C7A29" w:rsidP="00F25BDB">
      <w:pPr>
        <w:rPr>
          <w:rFonts w:ascii="Times New Roman" w:hAnsi="Times New Roman" w:cs="Times New Roman"/>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7C7A29" w:rsidRPr="005D4E81">
        <w:tc>
          <w:tcPr>
            <w:tcW w:w="1867" w:type="dxa"/>
          </w:tcPr>
          <w:p w:rsidR="007C7A29" w:rsidRPr="005D4E81" w:rsidRDefault="007C7A29" w:rsidP="00F25BDB">
            <w:pPr>
              <w:rPr>
                <w:rFonts w:ascii="Times New Roman" w:hAnsi="Times New Roman" w:cs="Times New Roman"/>
                <w:b/>
                <w:bCs/>
              </w:rPr>
            </w:pPr>
            <w:r w:rsidRPr="005D4E81">
              <w:rPr>
                <w:rFonts w:ascii="Times New Roman" w:hAnsi="Times New Roman" w:cs="Times New Roman"/>
                <w:b/>
                <w:bCs/>
              </w:rPr>
              <w:t>Topic:</w:t>
            </w:r>
          </w:p>
        </w:tc>
        <w:tc>
          <w:tcPr>
            <w:tcW w:w="12438" w:type="dxa"/>
            <w:gridSpan w:val="2"/>
          </w:tcPr>
          <w:p w:rsidR="007C7A29" w:rsidRPr="005D4E81" w:rsidRDefault="007C7A29" w:rsidP="00F25BDB">
            <w:pPr>
              <w:rPr>
                <w:rFonts w:ascii="Times New Roman" w:hAnsi="Times New Roman" w:cs="Times New Roman"/>
                <w:i/>
                <w:iCs/>
              </w:rPr>
            </w:pPr>
            <w:r>
              <w:rPr>
                <w:rFonts w:ascii="Times New Roman" w:hAnsi="Times New Roman" w:cs="Times New Roman"/>
                <w:i/>
                <w:iCs/>
                <w:color w:val="2E74B5"/>
              </w:rPr>
              <w:t>Milestone 6</w:t>
            </w:r>
          </w:p>
        </w:tc>
      </w:tr>
      <w:tr w:rsidR="007C7A29" w:rsidRPr="005D4E81">
        <w:tc>
          <w:tcPr>
            <w:tcW w:w="1867" w:type="dxa"/>
          </w:tcPr>
          <w:p w:rsidR="007C7A29" w:rsidRPr="005D4E81" w:rsidRDefault="007C7A29" w:rsidP="00F25BDB">
            <w:pPr>
              <w:rPr>
                <w:rFonts w:ascii="Times New Roman" w:hAnsi="Times New Roman" w:cs="Times New Roman"/>
                <w:b/>
                <w:bCs/>
              </w:rPr>
            </w:pPr>
            <w:r w:rsidRPr="005D4E81">
              <w:rPr>
                <w:rFonts w:ascii="Times New Roman" w:hAnsi="Times New Roman" w:cs="Times New Roman"/>
                <w:b/>
                <w:bCs/>
              </w:rPr>
              <w:t>Date:</w:t>
            </w:r>
          </w:p>
        </w:tc>
        <w:tc>
          <w:tcPr>
            <w:tcW w:w="12438" w:type="dxa"/>
            <w:gridSpan w:val="2"/>
          </w:tcPr>
          <w:p w:rsidR="007C7A29" w:rsidRPr="005D4E81" w:rsidRDefault="007C7A29" w:rsidP="00F25BDB">
            <w:pPr>
              <w:rPr>
                <w:rFonts w:ascii="Times New Roman" w:hAnsi="Times New Roman" w:cs="Times New Roman"/>
                <w:i/>
                <w:iCs/>
              </w:rPr>
            </w:pPr>
            <w:r>
              <w:rPr>
                <w:rFonts w:ascii="Times New Roman" w:hAnsi="Times New Roman" w:cs="Times New Roman"/>
                <w:i/>
                <w:iCs/>
                <w:color w:val="2E74B5"/>
              </w:rPr>
              <w:t>February 2019</w:t>
            </w:r>
          </w:p>
        </w:tc>
      </w:tr>
      <w:tr w:rsidR="007C7A29" w:rsidRPr="005D4E81">
        <w:tc>
          <w:tcPr>
            <w:tcW w:w="1867" w:type="dxa"/>
          </w:tcPr>
          <w:p w:rsidR="007C7A29" w:rsidRPr="005D4E81" w:rsidRDefault="007C7A29" w:rsidP="00F25BDB">
            <w:pPr>
              <w:rPr>
                <w:rFonts w:ascii="Times New Roman" w:hAnsi="Times New Roman" w:cs="Times New Roman"/>
                <w:b/>
                <w:bCs/>
              </w:rPr>
            </w:pPr>
            <w:r w:rsidRPr="005D4E81">
              <w:rPr>
                <w:rFonts w:ascii="Times New Roman" w:hAnsi="Times New Roman" w:cs="Times New Roman"/>
                <w:b/>
                <w:bCs/>
              </w:rPr>
              <w:t>Revision:</w:t>
            </w:r>
          </w:p>
        </w:tc>
        <w:tc>
          <w:tcPr>
            <w:tcW w:w="12438" w:type="dxa"/>
            <w:gridSpan w:val="2"/>
          </w:tcPr>
          <w:p w:rsidR="007C7A29" w:rsidRPr="005D4E81" w:rsidRDefault="007C7A29" w:rsidP="00F25BDB">
            <w:pPr>
              <w:rPr>
                <w:rFonts w:ascii="Times New Roman" w:hAnsi="Times New Roman" w:cs="Times New Roman"/>
                <w:i/>
                <w:iCs/>
                <w:color w:val="2E74B5"/>
              </w:rPr>
            </w:pPr>
            <w:r>
              <w:rPr>
                <w:rFonts w:ascii="Times New Roman" w:hAnsi="Times New Roman" w:cs="Times New Roman"/>
                <w:i/>
                <w:iCs/>
                <w:color w:val="2E74B5"/>
              </w:rPr>
              <w:t>6.0</w:t>
            </w:r>
          </w:p>
        </w:tc>
      </w:tr>
      <w:tr w:rsidR="007C7A29" w:rsidRPr="005D4E81">
        <w:tc>
          <w:tcPr>
            <w:tcW w:w="1867" w:type="dxa"/>
            <w:vMerge w:val="restart"/>
          </w:tcPr>
          <w:p w:rsidR="007C7A29" w:rsidRPr="005D4E81" w:rsidRDefault="007C7A29" w:rsidP="00F25BDB">
            <w:pPr>
              <w:rPr>
                <w:rFonts w:ascii="Times New Roman" w:hAnsi="Times New Roman" w:cs="Times New Roman"/>
                <w:b/>
                <w:bCs/>
              </w:rPr>
            </w:pPr>
            <w:r w:rsidRPr="005D4E81">
              <w:rPr>
                <w:rFonts w:ascii="Times New Roman" w:hAnsi="Times New Roman" w:cs="Times New Roman"/>
                <w:b/>
                <w:bCs/>
              </w:rPr>
              <w:t>Team:</w:t>
            </w:r>
          </w:p>
        </w:tc>
        <w:tc>
          <w:tcPr>
            <w:tcW w:w="12438" w:type="dxa"/>
            <w:gridSpan w:val="2"/>
          </w:tcPr>
          <w:p w:rsidR="007C7A29" w:rsidRPr="005D4E81" w:rsidRDefault="007C7A29" w:rsidP="005D4E81">
            <w:pPr>
              <w:pStyle w:val="ListParagraph"/>
              <w:numPr>
                <w:ilvl w:val="0"/>
                <w:numId w:val="1"/>
              </w:numPr>
              <w:rPr>
                <w:rFonts w:ascii="Times New Roman" w:hAnsi="Times New Roman" w:cs="Times New Roman"/>
                <w:i/>
                <w:iCs/>
              </w:rPr>
            </w:pPr>
            <w:r>
              <w:rPr>
                <w:rFonts w:ascii="Times New Roman" w:hAnsi="Times New Roman" w:cs="Times New Roman"/>
                <w:i/>
                <w:iCs/>
                <w:color w:val="2E74B5"/>
              </w:rPr>
              <w:t>Samantha Krall</w:t>
            </w:r>
          </w:p>
        </w:tc>
      </w:tr>
      <w:tr w:rsidR="007C7A29" w:rsidRPr="005D4E81">
        <w:tc>
          <w:tcPr>
            <w:tcW w:w="1867" w:type="dxa"/>
            <w:vMerge/>
          </w:tcPr>
          <w:p w:rsidR="007C7A29" w:rsidRPr="005D4E81" w:rsidRDefault="007C7A29" w:rsidP="00F25BDB">
            <w:pPr>
              <w:rPr>
                <w:rFonts w:ascii="Times New Roman" w:hAnsi="Times New Roman" w:cs="Times New Roman"/>
              </w:rPr>
            </w:pPr>
          </w:p>
        </w:tc>
        <w:tc>
          <w:tcPr>
            <w:tcW w:w="12438" w:type="dxa"/>
            <w:gridSpan w:val="2"/>
          </w:tcPr>
          <w:p w:rsidR="007C7A29" w:rsidRPr="005D4E81" w:rsidRDefault="007C7A29" w:rsidP="005D4E81">
            <w:pPr>
              <w:pStyle w:val="ListParagraph"/>
              <w:numPr>
                <w:ilvl w:val="0"/>
                <w:numId w:val="1"/>
              </w:numPr>
              <w:rPr>
                <w:rFonts w:ascii="Times New Roman" w:hAnsi="Times New Roman" w:cs="Times New Roman"/>
              </w:rPr>
            </w:pPr>
          </w:p>
        </w:tc>
      </w:tr>
      <w:tr w:rsidR="007C7A29" w:rsidRPr="005D4E81">
        <w:trPr>
          <w:trHeight w:val="4717"/>
        </w:trPr>
        <w:tc>
          <w:tcPr>
            <w:tcW w:w="1867" w:type="dxa"/>
          </w:tcPr>
          <w:p w:rsidR="007C7A29" w:rsidRPr="005D4E81" w:rsidRDefault="007C7A29" w:rsidP="00F25BDB">
            <w:pPr>
              <w:rPr>
                <w:rFonts w:ascii="Times New Roman" w:hAnsi="Times New Roman" w:cs="Times New Roman"/>
                <w:b/>
                <w:bCs/>
              </w:rPr>
            </w:pPr>
            <w:r w:rsidRPr="005D4E81">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5D4E81">
                  <w:pPr>
                    <w:jc w:val="center"/>
                    <w:rPr>
                      <w:rFonts w:ascii="Times New Roman" w:hAnsi="Times New Roman" w:cs="Times New Roman"/>
                      <w:b/>
                      <w:bCs/>
                    </w:rPr>
                  </w:pPr>
                  <w:r w:rsidRPr="005D4E81">
                    <w:rPr>
                      <w:rFonts w:ascii="Times New Roman" w:hAnsi="Times New Roman" w:cs="Times New Roman"/>
                      <w:b/>
                      <w:bCs/>
                    </w:rPr>
                    <w:t>User Story</w:t>
                  </w: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5D4E81">
                  <w:pPr>
                    <w:jc w:val="center"/>
                    <w:rPr>
                      <w:rFonts w:ascii="Times New Roman" w:hAnsi="Times New Roman" w:cs="Times New Roman"/>
                      <w:b/>
                      <w:bCs/>
                    </w:rPr>
                  </w:pPr>
                  <w:r w:rsidRPr="005D4E81">
                    <w:rPr>
                      <w:rFonts w:ascii="Times New Roman" w:hAnsi="Times New Roman" w:cs="Times New Roman"/>
                      <w:b/>
                      <w:bCs/>
                    </w:rPr>
                    <w:t xml:space="preserve">Team </w:t>
                  </w:r>
                </w:p>
                <w:p w:rsidR="007C7A29" w:rsidRPr="005D4E81" w:rsidRDefault="007C7A29" w:rsidP="005D4E81">
                  <w:pPr>
                    <w:jc w:val="center"/>
                    <w:rPr>
                      <w:rFonts w:ascii="Times New Roman" w:hAnsi="Times New Roman" w:cs="Times New Roman"/>
                      <w:b/>
                      <w:bCs/>
                    </w:rPr>
                  </w:pPr>
                  <w:r w:rsidRPr="005D4E81">
                    <w:rPr>
                      <w:rFonts w:ascii="Times New Roman" w:hAnsi="Times New Roman" w:cs="Times New Roman"/>
                      <w:b/>
                      <w:bCs/>
                    </w:rPr>
                    <w:t>Member</w:t>
                  </w: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5D4E81">
                  <w:pPr>
                    <w:jc w:val="center"/>
                    <w:rPr>
                      <w:rFonts w:ascii="Times New Roman" w:hAnsi="Times New Roman" w:cs="Times New Roman"/>
                      <w:b/>
                      <w:bCs/>
                    </w:rPr>
                  </w:pPr>
                  <w:r w:rsidRPr="005D4E81">
                    <w:rPr>
                      <w:rFonts w:ascii="Times New Roman" w:hAnsi="Times New Roman" w:cs="Times New Roman"/>
                      <w:b/>
                      <w:bCs/>
                    </w:rPr>
                    <w:t xml:space="preserve">Hours </w:t>
                  </w:r>
                </w:p>
                <w:p w:rsidR="007C7A29" w:rsidRPr="005D4E81" w:rsidRDefault="007C7A29" w:rsidP="005D4E81">
                  <w:pPr>
                    <w:jc w:val="center"/>
                    <w:rPr>
                      <w:rFonts w:ascii="Times New Roman" w:hAnsi="Times New Roman" w:cs="Times New Roman"/>
                      <w:b/>
                      <w:bCs/>
                    </w:rPr>
                  </w:pPr>
                  <w:r w:rsidRPr="005D4E81">
                    <w:rPr>
                      <w:rFonts w:ascii="Times New Roman" w:hAnsi="Times New Roman" w:cs="Times New Roman"/>
                      <w:b/>
                      <w:bCs/>
                    </w:rPr>
                    <w:t>Worked</w:t>
                  </w: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5D4E81">
                  <w:pPr>
                    <w:jc w:val="center"/>
                    <w:rPr>
                      <w:rFonts w:ascii="Times New Roman" w:hAnsi="Times New Roman" w:cs="Times New Roman"/>
                      <w:b/>
                      <w:bCs/>
                    </w:rPr>
                  </w:pPr>
                  <w:r w:rsidRPr="005D4E81">
                    <w:rPr>
                      <w:rFonts w:ascii="Times New Roman" w:hAnsi="Times New Roman" w:cs="Times New Roman"/>
                      <w:b/>
                      <w:bCs/>
                    </w:rPr>
                    <w:t>Hours Remaining</w:t>
                  </w: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 xml:space="preserve">Update project management goals, objectives and tasks </w:t>
                  </w: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 xml:space="preserve">Sam </w:t>
                  </w: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Refactor and code cleanup per instructor feedback</w:t>
                  </w: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Clean up and finalize design report</w:t>
                  </w: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Preparation of project presentation</w:t>
                  </w: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Strategy for testing</w:t>
                  </w: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Update the design report from Milestone 5</w:t>
                  </w: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r w:rsidR="007C7A29" w:rsidRPr="005D4E81">
              <w:tc>
                <w:tcPr>
                  <w:tcW w:w="6835"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7C7A29" w:rsidRPr="005D4E81" w:rsidRDefault="007C7A29" w:rsidP="007706ED">
                  <w:pPr>
                    <w:rPr>
                      <w:rFonts w:ascii="Times New Roman" w:hAnsi="Times New Roman" w:cs="Times New Roman"/>
                      <w:i/>
                      <w:iCs/>
                    </w:rPr>
                  </w:pPr>
                </w:p>
              </w:tc>
            </w:tr>
          </w:tbl>
          <w:p w:rsidR="007C7A29" w:rsidRPr="005D4E81" w:rsidRDefault="007C7A29" w:rsidP="00F25BDB">
            <w:pPr>
              <w:rPr>
                <w:rFonts w:ascii="Times New Roman" w:hAnsi="Times New Roman" w:cs="Times New Roman"/>
              </w:rPr>
            </w:pPr>
          </w:p>
        </w:tc>
      </w:tr>
      <w:tr w:rsidR="007C7A29" w:rsidRPr="005D4E81">
        <w:trPr>
          <w:trHeight w:val="386"/>
        </w:trPr>
        <w:tc>
          <w:tcPr>
            <w:tcW w:w="1867" w:type="dxa"/>
          </w:tcPr>
          <w:p w:rsidR="007C7A29" w:rsidRPr="005D4E81" w:rsidRDefault="007C7A29" w:rsidP="00F25BDB">
            <w:pPr>
              <w:rPr>
                <w:rFonts w:ascii="Times New Roman" w:hAnsi="Times New Roman" w:cs="Times New Roman"/>
                <w:b/>
                <w:bCs/>
              </w:rPr>
            </w:pPr>
            <w:r w:rsidRPr="005D4E81">
              <w:rPr>
                <w:rFonts w:ascii="Times New Roman" w:hAnsi="Times New Roman" w:cs="Times New Roman"/>
                <w:b/>
                <w:bCs/>
              </w:rPr>
              <w:t>GIT URL:</w:t>
            </w:r>
          </w:p>
        </w:tc>
        <w:tc>
          <w:tcPr>
            <w:tcW w:w="12438" w:type="dxa"/>
            <w:gridSpan w:val="2"/>
            <w:vAlign w:val="center"/>
          </w:tcPr>
          <w:p w:rsidR="007C7A29" w:rsidRPr="009C733E" w:rsidRDefault="007C7A29">
            <w:pPr>
              <w:rPr>
                <w:rFonts w:ascii="Times New Roman" w:hAnsi="Times New Roman" w:cs="Times New Roman"/>
                <w:i/>
                <w:iCs/>
                <w:color w:val="2E74B5"/>
              </w:rPr>
            </w:pPr>
            <w:hyperlink r:id="rId7" w:history="1">
              <w:r w:rsidRPr="007A0B72">
                <w:rPr>
                  <w:rStyle w:val="Hyperlink"/>
                  <w:rFonts w:ascii="Times New Roman" w:hAnsi="Times New Roman" w:cs="Times New Roman"/>
                  <w:i/>
                  <w:iCs/>
                </w:rPr>
                <w:t>https://github.com/SamanthaKrall/CST-361</w:t>
              </w:r>
            </w:hyperlink>
          </w:p>
        </w:tc>
      </w:tr>
      <w:tr w:rsidR="007C7A29" w:rsidRPr="005D4E81">
        <w:trPr>
          <w:trHeight w:val="602"/>
        </w:trPr>
        <w:tc>
          <w:tcPr>
            <w:tcW w:w="1867" w:type="dxa"/>
          </w:tcPr>
          <w:p w:rsidR="007C7A29" w:rsidRPr="005D4E81" w:rsidRDefault="007C7A29" w:rsidP="00F25BDB">
            <w:pPr>
              <w:rPr>
                <w:rFonts w:ascii="Times New Roman" w:hAnsi="Times New Roman" w:cs="Times New Roman"/>
                <w:b/>
                <w:bCs/>
              </w:rPr>
            </w:pPr>
            <w:r w:rsidRPr="005D4E81">
              <w:rPr>
                <w:rFonts w:ascii="Times New Roman" w:hAnsi="Times New Roman" w:cs="Times New Roman"/>
                <w:b/>
                <w:bCs/>
              </w:rPr>
              <w:t>Peer Review:</w:t>
            </w:r>
          </w:p>
        </w:tc>
        <w:tc>
          <w:tcPr>
            <w:tcW w:w="581" w:type="dxa"/>
            <w:vAlign w:val="center"/>
          </w:tcPr>
          <w:p w:rsidR="007C7A29" w:rsidRPr="005D4E81" w:rsidRDefault="007C7A29" w:rsidP="00F25BDB">
            <w:pPr>
              <w:rPr>
                <w:rFonts w:ascii="Times New Roman" w:hAnsi="Times New Roman" w:cs="Times New Roman"/>
                <w:i/>
                <w:iCs/>
                <w:color w:val="2E74B5"/>
              </w:rPr>
            </w:pPr>
            <w:r>
              <w:rPr>
                <w:rFonts w:ascii="Times New Roman" w:hAnsi="Times New Roman" w:cs="Times New Roman"/>
                <w:i/>
                <w:iCs/>
                <w:color w:val="2E74B5"/>
              </w:rPr>
              <w:t>Y</w:t>
            </w:r>
          </w:p>
        </w:tc>
        <w:tc>
          <w:tcPr>
            <w:tcW w:w="11857" w:type="dxa"/>
            <w:vAlign w:val="center"/>
          </w:tcPr>
          <w:p w:rsidR="007C7A29" w:rsidRPr="005D4E81" w:rsidRDefault="007C7A29" w:rsidP="00B31552">
            <w:pPr>
              <w:rPr>
                <w:rFonts w:ascii="Times New Roman" w:hAnsi="Times New Roman" w:cs="Times New Roman"/>
              </w:rPr>
            </w:pPr>
            <w:r w:rsidRPr="005D4E81">
              <w:rPr>
                <w:rFonts w:ascii="Times New Roman" w:hAnsi="Times New Roman" w:cs="Times New Roman"/>
              </w:rPr>
              <w:t>We acknowledge that our team has reviewed this report and we agree to the approach we are all taking.</w:t>
            </w:r>
          </w:p>
        </w:tc>
      </w:tr>
    </w:tbl>
    <w:p w:rsidR="007C7A29" w:rsidRPr="00B31552" w:rsidRDefault="007C7A29" w:rsidP="001B2F63">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Planning Documentation</w:t>
      </w:r>
    </w:p>
    <w:p w:rsidR="007C7A29" w:rsidRPr="00B31552" w:rsidRDefault="007C7A29" w:rsidP="001B2F63">
      <w:pPr>
        <w:rPr>
          <w:rFonts w:ascii="Times New Roman" w:hAnsi="Times New Roman" w:cs="Times New Roman"/>
          <w:b/>
          <w:bCs/>
          <w:sz w:val="22"/>
          <w:szCs w:val="22"/>
        </w:rPr>
      </w:pPr>
    </w:p>
    <w:p w:rsidR="007C7A29" w:rsidRPr="00B31552" w:rsidRDefault="007C7A29"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Product Backlog:</w:t>
      </w:r>
    </w:p>
    <w:p w:rsidR="007C7A29" w:rsidRDefault="007C7A29" w:rsidP="001B2F63">
      <w:hyperlink r:id="rId8" w:history="1">
        <w:r w:rsidRPr="007A0B72">
          <w:rPr>
            <w:rStyle w:val="Hyperlink"/>
          </w:rPr>
          <w:t>https://github.com/SamanthaKrall/CST-361</w:t>
        </w:r>
      </w:hyperlink>
    </w:p>
    <w:p w:rsidR="007C7A29" w:rsidRPr="009C733E" w:rsidRDefault="007C7A29" w:rsidP="001B2F63"/>
    <w:p w:rsidR="007C7A29" w:rsidRPr="00B31552" w:rsidRDefault="007C7A29"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Sprint Backlog:</w:t>
      </w:r>
    </w:p>
    <w:p w:rsidR="007C7A29" w:rsidRDefault="007C7A29" w:rsidP="001B2F63">
      <w:hyperlink r:id="rId9" w:history="1">
        <w:r w:rsidRPr="007A0B72">
          <w:rPr>
            <w:rStyle w:val="Hyperlink"/>
          </w:rPr>
          <w:t>https://github.com/SamanthaKrall/CST-361</w:t>
        </w:r>
      </w:hyperlink>
    </w:p>
    <w:p w:rsidR="007C7A29" w:rsidRPr="009C733E" w:rsidRDefault="007C7A29" w:rsidP="001B2F63"/>
    <w:p w:rsidR="007C7A29" w:rsidRPr="00B31552" w:rsidRDefault="007C7A29"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Burn Down Chart:</w:t>
      </w:r>
    </w:p>
    <w:p w:rsidR="007C7A29" w:rsidRDefault="007C7A29" w:rsidP="001B2F63">
      <w:hyperlink r:id="rId10" w:history="1">
        <w:r w:rsidRPr="007A0B72">
          <w:rPr>
            <w:rStyle w:val="Hyperlink"/>
          </w:rPr>
          <w:t>https://github.com/SamanthaKrall/CST-361</w:t>
        </w:r>
      </w:hyperlink>
    </w:p>
    <w:p w:rsidR="007C7A29" w:rsidRPr="009C733E" w:rsidRDefault="007C7A29" w:rsidP="001B2F63"/>
    <w:p w:rsidR="007C7A29" w:rsidRPr="00B31552" w:rsidRDefault="007C7A29" w:rsidP="002F0BEF">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Retrospective Results:</w:t>
      </w:r>
    </w:p>
    <w:p w:rsidR="007C7A29" w:rsidRPr="00B31552" w:rsidRDefault="007C7A29" w:rsidP="00507257">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45"/>
      </w:tblGrid>
      <w:tr w:rsidR="007C7A29" w:rsidRPr="005D4E81">
        <w:tc>
          <w:tcPr>
            <w:tcW w:w="13945" w:type="dxa"/>
          </w:tcPr>
          <w:p w:rsidR="007C7A29" w:rsidRPr="005D4E81" w:rsidRDefault="007C7A29" w:rsidP="002F0BEF">
            <w:pPr>
              <w:rPr>
                <w:rFonts w:ascii="Times New Roman" w:hAnsi="Times New Roman" w:cs="Times New Roman"/>
                <w:b/>
                <w:bCs/>
                <w:sz w:val="36"/>
                <w:szCs w:val="36"/>
              </w:rPr>
            </w:pPr>
            <w:r w:rsidRPr="005D4E81">
              <w:rPr>
                <w:rFonts w:ascii="Times New Roman" w:hAnsi="Times New Roman" w:cs="Times New Roman"/>
                <w:b/>
                <w:bCs/>
                <w:sz w:val="36"/>
                <w:szCs w:val="36"/>
              </w:rPr>
              <w:t>What Went Well</w:t>
            </w:r>
          </w:p>
        </w:tc>
      </w:tr>
      <w:tr w:rsidR="007C7A29" w:rsidRPr="005D4E81">
        <w:tc>
          <w:tcPr>
            <w:tcW w:w="13945" w:type="dxa"/>
          </w:tcPr>
          <w:p w:rsidR="007C7A29" w:rsidRPr="005D4E81" w:rsidRDefault="007C7A29" w:rsidP="002F0BEF">
            <w:pPr>
              <w:rPr>
                <w:rFonts w:ascii="Times New Roman" w:hAnsi="Times New Roman" w:cs="Times New Roman"/>
                <w:b/>
                <w:bCs/>
                <w:sz w:val="36"/>
                <w:szCs w:val="36"/>
              </w:rPr>
            </w:pPr>
          </w:p>
        </w:tc>
      </w:tr>
      <w:tr w:rsidR="007C7A29" w:rsidRPr="005D4E81">
        <w:tc>
          <w:tcPr>
            <w:tcW w:w="13945" w:type="dxa"/>
          </w:tcPr>
          <w:p w:rsidR="007C7A29" w:rsidRPr="005D4E81" w:rsidRDefault="007C7A29" w:rsidP="002F0BEF">
            <w:pPr>
              <w:rPr>
                <w:rFonts w:ascii="Times New Roman" w:hAnsi="Times New Roman" w:cs="Times New Roman"/>
                <w:b/>
                <w:bCs/>
                <w:sz w:val="36"/>
                <w:szCs w:val="36"/>
              </w:rPr>
            </w:pPr>
          </w:p>
        </w:tc>
      </w:tr>
      <w:tr w:rsidR="007C7A29" w:rsidRPr="005D4E81">
        <w:tc>
          <w:tcPr>
            <w:tcW w:w="13945" w:type="dxa"/>
          </w:tcPr>
          <w:p w:rsidR="007C7A29" w:rsidRPr="005D4E81" w:rsidRDefault="007C7A29" w:rsidP="002F0BEF">
            <w:pPr>
              <w:rPr>
                <w:rFonts w:ascii="Times New Roman" w:hAnsi="Times New Roman" w:cs="Times New Roman"/>
                <w:b/>
                <w:bCs/>
                <w:sz w:val="36"/>
                <w:szCs w:val="36"/>
              </w:rPr>
            </w:pPr>
          </w:p>
        </w:tc>
      </w:tr>
    </w:tbl>
    <w:p w:rsidR="007C7A29" w:rsidRPr="00B31552" w:rsidRDefault="007C7A29" w:rsidP="004455B3">
      <w:pPr>
        <w:rPr>
          <w:rFonts w:ascii="Times New Roman" w:hAnsi="Times New Roman" w:cs="Times New Roman"/>
          <w:i/>
          <w:iCs/>
          <w:color w:val="2E74B5"/>
        </w:rPr>
      </w:pPr>
    </w:p>
    <w:p w:rsidR="007C7A29" w:rsidRPr="00B31552" w:rsidRDefault="007C7A29" w:rsidP="0038582F">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Pr>
          <w:rFonts w:ascii="Times New Roman" w:hAnsi="Times New Roman" w:cs="Times New Roman"/>
          <w:i/>
          <w:iCs/>
          <w:color w:val="2E74B5"/>
        </w:rPr>
        <w:t>,</w:t>
      </w:r>
      <w:r w:rsidRPr="00B31552">
        <w:rPr>
          <w:rFonts w:ascii="Times New Roman" w:hAnsi="Times New Roman" w:cs="Times New Roman"/>
          <w:i/>
          <w:iCs/>
          <w:color w:val="2E74B5"/>
        </w:rPr>
        <w:t xml:space="preserve">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85"/>
        <w:gridCol w:w="6750"/>
        <w:gridCol w:w="1710"/>
      </w:tblGrid>
      <w:tr w:rsidR="007C7A29" w:rsidRPr="005D4E81">
        <w:tc>
          <w:tcPr>
            <w:tcW w:w="5485" w:type="dxa"/>
          </w:tcPr>
          <w:p w:rsidR="007C7A29" w:rsidRPr="005D4E81" w:rsidRDefault="007C7A29"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What Did Not Go Well</w:t>
            </w:r>
          </w:p>
        </w:tc>
        <w:tc>
          <w:tcPr>
            <w:tcW w:w="6750" w:type="dxa"/>
          </w:tcPr>
          <w:p w:rsidR="007C7A29" w:rsidRPr="005D4E81" w:rsidRDefault="007C7A29"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Action Plan</w:t>
            </w:r>
          </w:p>
        </w:tc>
        <w:tc>
          <w:tcPr>
            <w:tcW w:w="1710" w:type="dxa"/>
          </w:tcPr>
          <w:p w:rsidR="007C7A29" w:rsidRPr="005D4E81" w:rsidRDefault="007C7A29"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Due Date</w:t>
            </w:r>
          </w:p>
        </w:tc>
      </w:tr>
      <w:tr w:rsidR="007C7A29" w:rsidRPr="005D4E81">
        <w:tc>
          <w:tcPr>
            <w:tcW w:w="5485" w:type="dxa"/>
          </w:tcPr>
          <w:p w:rsidR="007C7A29" w:rsidRPr="005D4E81" w:rsidRDefault="007C7A29" w:rsidP="000376BB">
            <w:pPr>
              <w:rPr>
                <w:rFonts w:ascii="Times New Roman" w:hAnsi="Times New Roman" w:cs="Times New Roman"/>
                <w:b/>
                <w:bCs/>
                <w:sz w:val="36"/>
                <w:szCs w:val="36"/>
              </w:rPr>
            </w:pPr>
          </w:p>
        </w:tc>
        <w:tc>
          <w:tcPr>
            <w:tcW w:w="6750" w:type="dxa"/>
          </w:tcPr>
          <w:p w:rsidR="007C7A29" w:rsidRPr="005D4E81" w:rsidRDefault="007C7A29" w:rsidP="000376BB">
            <w:pPr>
              <w:rPr>
                <w:rFonts w:ascii="Times New Roman" w:hAnsi="Times New Roman" w:cs="Times New Roman"/>
                <w:b/>
                <w:bCs/>
                <w:sz w:val="36"/>
                <w:szCs w:val="36"/>
              </w:rPr>
            </w:pPr>
          </w:p>
        </w:tc>
        <w:tc>
          <w:tcPr>
            <w:tcW w:w="1710" w:type="dxa"/>
          </w:tcPr>
          <w:p w:rsidR="007C7A29" w:rsidRPr="005D4E81" w:rsidRDefault="007C7A29" w:rsidP="000376BB">
            <w:pPr>
              <w:rPr>
                <w:rFonts w:ascii="Times New Roman" w:hAnsi="Times New Roman" w:cs="Times New Roman"/>
                <w:b/>
                <w:bCs/>
                <w:sz w:val="36"/>
                <w:szCs w:val="36"/>
              </w:rPr>
            </w:pPr>
          </w:p>
        </w:tc>
      </w:tr>
      <w:tr w:rsidR="007C7A29" w:rsidRPr="005D4E81">
        <w:tc>
          <w:tcPr>
            <w:tcW w:w="5485" w:type="dxa"/>
          </w:tcPr>
          <w:p w:rsidR="007C7A29" w:rsidRPr="005D4E81" w:rsidRDefault="007C7A29" w:rsidP="000376BB">
            <w:pPr>
              <w:rPr>
                <w:rFonts w:ascii="Times New Roman" w:hAnsi="Times New Roman" w:cs="Times New Roman"/>
                <w:b/>
                <w:bCs/>
                <w:sz w:val="36"/>
                <w:szCs w:val="36"/>
              </w:rPr>
            </w:pPr>
          </w:p>
        </w:tc>
        <w:tc>
          <w:tcPr>
            <w:tcW w:w="6750" w:type="dxa"/>
          </w:tcPr>
          <w:p w:rsidR="007C7A29" w:rsidRPr="005D4E81" w:rsidRDefault="007C7A29" w:rsidP="000376BB">
            <w:pPr>
              <w:rPr>
                <w:rFonts w:ascii="Times New Roman" w:hAnsi="Times New Roman" w:cs="Times New Roman"/>
                <w:b/>
                <w:bCs/>
                <w:sz w:val="36"/>
                <w:szCs w:val="36"/>
              </w:rPr>
            </w:pPr>
          </w:p>
        </w:tc>
        <w:tc>
          <w:tcPr>
            <w:tcW w:w="1710" w:type="dxa"/>
          </w:tcPr>
          <w:p w:rsidR="007C7A29" w:rsidRPr="005D4E81" w:rsidRDefault="007C7A29" w:rsidP="000376BB">
            <w:pPr>
              <w:rPr>
                <w:rFonts w:ascii="Times New Roman" w:hAnsi="Times New Roman" w:cs="Times New Roman"/>
                <w:b/>
                <w:bCs/>
                <w:sz w:val="36"/>
                <w:szCs w:val="36"/>
              </w:rPr>
            </w:pPr>
          </w:p>
        </w:tc>
      </w:tr>
      <w:tr w:rsidR="007C7A29" w:rsidRPr="005D4E81">
        <w:tc>
          <w:tcPr>
            <w:tcW w:w="5485" w:type="dxa"/>
          </w:tcPr>
          <w:p w:rsidR="007C7A29" w:rsidRPr="005D4E81" w:rsidRDefault="007C7A29" w:rsidP="000376BB">
            <w:pPr>
              <w:rPr>
                <w:rFonts w:ascii="Times New Roman" w:hAnsi="Times New Roman" w:cs="Times New Roman"/>
                <w:b/>
                <w:bCs/>
                <w:sz w:val="36"/>
                <w:szCs w:val="36"/>
              </w:rPr>
            </w:pPr>
          </w:p>
        </w:tc>
        <w:tc>
          <w:tcPr>
            <w:tcW w:w="6750" w:type="dxa"/>
          </w:tcPr>
          <w:p w:rsidR="007C7A29" w:rsidRPr="005D4E81" w:rsidRDefault="007C7A29" w:rsidP="000376BB">
            <w:pPr>
              <w:rPr>
                <w:rFonts w:ascii="Times New Roman" w:hAnsi="Times New Roman" w:cs="Times New Roman"/>
                <w:b/>
                <w:bCs/>
                <w:sz w:val="36"/>
                <w:szCs w:val="36"/>
              </w:rPr>
            </w:pPr>
          </w:p>
        </w:tc>
        <w:tc>
          <w:tcPr>
            <w:tcW w:w="1710" w:type="dxa"/>
          </w:tcPr>
          <w:p w:rsidR="007C7A29" w:rsidRPr="005D4E81" w:rsidRDefault="007C7A29" w:rsidP="000376BB">
            <w:pPr>
              <w:rPr>
                <w:rFonts w:ascii="Times New Roman" w:hAnsi="Times New Roman" w:cs="Times New Roman"/>
                <w:b/>
                <w:bCs/>
                <w:sz w:val="36"/>
                <w:szCs w:val="36"/>
              </w:rPr>
            </w:pPr>
          </w:p>
        </w:tc>
      </w:tr>
    </w:tbl>
    <w:p w:rsidR="007C7A29" w:rsidRPr="00B31552" w:rsidRDefault="007C7A29" w:rsidP="00EB2E94">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Design Documentation</w:t>
      </w:r>
    </w:p>
    <w:p w:rsidR="007C7A29" w:rsidRPr="00B31552" w:rsidRDefault="007C7A29" w:rsidP="00AF1C6E">
      <w:pPr>
        <w:rPr>
          <w:rFonts w:ascii="Times New Roman" w:hAnsi="Times New Roman" w:cs="Times New Roman"/>
          <w:i/>
          <w:iCs/>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Install Instructions:</w:t>
      </w: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This section should 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7C7A29" w:rsidRDefault="007C7A29" w:rsidP="007807EB">
      <w:pPr>
        <w:widowControl w:val="0"/>
        <w:rPr>
          <w:rFonts w:ascii="Times New Roman" w:hAnsi="Times New Roman" w:cs="Times New Roman"/>
          <w:i/>
          <w:iCs/>
          <w:color w:val="2E74B5"/>
        </w:rPr>
      </w:pPr>
      <w:r>
        <w:rPr>
          <w:rFonts w:ascii="Times New Roman" w:hAnsi="Times New Roman" w:cs="Times New Roman"/>
          <w:i/>
          <w:iCs/>
          <w:color w:val="2E74B5"/>
        </w:rPr>
        <w:t xml:space="preserve">Using Red Hat Developer Studio, MAMP, and MySQL for the project. </w:t>
      </w:r>
    </w:p>
    <w:p w:rsidR="007C7A29" w:rsidRPr="007807EB" w:rsidRDefault="007C7A29" w:rsidP="007807EB">
      <w:pPr>
        <w:widowControl w:val="0"/>
        <w:rPr>
          <w:rFonts w:ascii="Times New Roman" w:hAnsi="Times New Roman" w:cs="Times New Roman"/>
          <w:i/>
          <w:iCs/>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General Technical Approach:</w:t>
      </w: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You should, in </w:t>
      </w:r>
      <w:r>
        <w:rPr>
          <w:rFonts w:ascii="Times New Roman" w:hAnsi="Times New Roman" w:cs="Times New Roman"/>
          <w:i/>
          <w:iCs/>
          <w:color w:val="2E74B5"/>
        </w:rPr>
        <w:t xml:space="preserve">your own </w:t>
      </w:r>
      <w:r w:rsidRPr="007807EB">
        <w:rPr>
          <w:rFonts w:ascii="Times New Roman" w:hAnsi="Times New Roman" w:cs="Times New Roman"/>
          <w:i/>
          <w:iCs/>
          <w:color w:val="2E74B5"/>
        </w:rPr>
        <w:t>words</w:t>
      </w:r>
      <w:bookmarkStart w:id="0" w:name="_GoBack"/>
      <w:bookmarkEnd w:id="0"/>
      <w:r w:rsidRPr="007807EB">
        <w:rPr>
          <w:rFonts w:ascii="Times New Roman" w:hAnsi="Times New Roman" w:cs="Times New Roman"/>
          <w:i/>
          <w:iCs/>
          <w:color w:val="2E74B5"/>
        </w:rPr>
        <w:t xml:space="preserve">, describe your approach and design here. You should also summarize any meeting notes, brainstorming sessions, etc. that you want to retain through the design of your project. </w:t>
      </w:r>
    </w:p>
    <w:p w:rsidR="007C7A29" w:rsidRPr="007807EB" w:rsidRDefault="007C7A29" w:rsidP="007807EB">
      <w:pPr>
        <w:widowControl w:val="0"/>
        <w:rPr>
          <w:rFonts w:ascii="Times New Roman" w:hAnsi="Times New Roman" w:cs="Times New Roman"/>
          <w:b/>
          <w:bCs/>
          <w:color w:val="000000"/>
          <w:sz w:val="28"/>
          <w:szCs w:val="28"/>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Key Technical Design Decisions:</w:t>
      </w: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final technical design decisions, such as framework decisions etc., should be documented here. This should list the technology/framework, its purpose in the design, and why it was chosen. </w:t>
      </w:r>
    </w:p>
    <w:p w:rsidR="007C7A29" w:rsidRPr="007807EB" w:rsidRDefault="007C7A29" w:rsidP="007807EB">
      <w:pPr>
        <w:widowControl w:val="0"/>
        <w:rPr>
          <w:rFonts w:ascii="Times New Roman" w:hAnsi="Times New Roman" w:cs="Times New Roman"/>
          <w:i/>
          <w:iCs/>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Known Issues:</w:t>
      </w: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anomalies or known issues in the code or functionality should be documented here. </w:t>
      </w:r>
    </w:p>
    <w:p w:rsidR="007C7A29" w:rsidRPr="007807EB" w:rsidRDefault="007C7A29" w:rsidP="007807EB">
      <w:pPr>
        <w:widowControl w:val="0"/>
        <w:rPr>
          <w:rFonts w:ascii="Times New Roman" w:hAnsi="Times New Roman" w:cs="Times New Roman"/>
          <w:i/>
          <w:iCs/>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Risks:</w:t>
      </w: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risks, unknowns, or general project elements that should be tracked for risk management should be documented here. </w:t>
      </w:r>
    </w:p>
    <w:p w:rsidR="007C7A29" w:rsidRPr="007807EB" w:rsidRDefault="007C7A29" w:rsidP="007807EB">
      <w:pPr>
        <w:widowControl w:val="0"/>
        <w:rPr>
          <w:rFonts w:ascii="Times New Roman" w:hAnsi="Times New Roman" w:cs="Times New Roman"/>
          <w:i/>
          <w:iCs/>
          <w:color w:val="2E74B5"/>
        </w:rPr>
      </w:pP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b/>
          <w:bCs/>
          <w:color w:val="000000"/>
          <w:sz w:val="28"/>
          <w:szCs w:val="28"/>
        </w:rPr>
        <w:t>ER Diagram:</w:t>
      </w:r>
      <w:r w:rsidRPr="007807EB">
        <w:rPr>
          <w:rFonts w:ascii="Times New Roman" w:hAnsi="Times New Roman" w:cs="Times New Roman"/>
          <w:i/>
          <w:iCs/>
          <w:color w:val="2E74B5"/>
        </w:rPr>
        <w:t xml:space="preserve"> </w:t>
      </w:r>
    </w:p>
    <w:p w:rsidR="007C7A29" w:rsidRPr="007807EB" w:rsidRDefault="007C7A29" w:rsidP="007807EB">
      <w:pPr>
        <w:widowControl w:val="0"/>
        <w:rPr>
          <w:rFonts w:ascii="Times New Roman" w:hAnsi="Times New Roman" w:cs="Times New Roman"/>
          <w:i/>
          <w:iCs/>
          <w:color w:val="2E74B5"/>
        </w:rPr>
      </w:pPr>
      <w:r w:rsidRPr="002C6439">
        <w:rPr>
          <w:rFonts w:ascii="Times New Roman" w:hAnsi="Times New Roman" w:cs="Times New Roman"/>
          <w:i/>
          <w:iCs/>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75pt;height:119.25pt">
            <v:imagedata r:id="rId11" o:title=""/>
          </v:shape>
        </w:pict>
      </w: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DDL Scripts:</w:t>
      </w:r>
    </w:p>
    <w:p w:rsidR="007C7A29" w:rsidRPr="007807EB" w:rsidRDefault="007C7A29" w:rsidP="007807EB">
      <w:pPr>
        <w:widowControl w:val="0"/>
        <w:rPr>
          <w:rFonts w:ascii="Times New Roman" w:hAnsi="Times New Roman" w:cs="Times New Roman"/>
          <w:i/>
          <w:iCs/>
          <w:color w:val="2E74B5"/>
        </w:rPr>
      </w:pPr>
      <w:hyperlink r:id="rId12" w:history="1">
        <w:r w:rsidRPr="007A0B72">
          <w:rPr>
            <w:rStyle w:val="Hyperlink"/>
            <w:rFonts w:ascii="Times New Roman" w:hAnsi="Times New Roman" w:cs="Times New Roman"/>
            <w:i/>
            <w:iCs/>
          </w:rPr>
          <w:t>https://github.com/SamanthaKrall/CST-361</w:t>
        </w:r>
      </w:hyperlink>
    </w:p>
    <w:p w:rsidR="007C7A29" w:rsidRPr="007807EB" w:rsidRDefault="007C7A29" w:rsidP="007807EB">
      <w:pPr>
        <w:widowControl w:val="0"/>
        <w:rPr>
          <w:rFonts w:ascii="Times New Roman" w:hAnsi="Times New Roman" w:cs="Times New Roman"/>
          <w:i/>
          <w:iCs/>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Flow Charts:</w:t>
      </w: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flowcharts here. Flowcharts should document algorithms or workflow that will be implemented in your program. At a minimum, this should contain a flowchart of the Minesweeper game logic.</w:t>
      </w:r>
    </w:p>
    <w:p w:rsidR="007C7A29" w:rsidRPr="007807EB" w:rsidRDefault="007C7A29" w:rsidP="007807EB">
      <w:pPr>
        <w:widowControl w:val="0"/>
        <w:rPr>
          <w:rFonts w:ascii="Times New Roman" w:hAnsi="Times New Roman" w:cs="Times New Roman"/>
          <w:color w:val="2E74B5"/>
        </w:rPr>
      </w:pPr>
    </w:p>
    <w:p w:rsidR="007C7A29" w:rsidRDefault="007C7A29">
      <w:pPr>
        <w:rPr>
          <w:rFonts w:ascii="Times New Roman" w:hAnsi="Times New Roman" w:cs="Times New Roman"/>
          <w:b/>
          <w:bCs/>
          <w:color w:val="000000"/>
          <w:sz w:val="28"/>
          <w:szCs w:val="28"/>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Sitemap Diagram:</w:t>
      </w:r>
    </w:p>
    <w:p w:rsidR="007C7A29" w:rsidRPr="007807EB"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Image file of your Sitemap diagram. </w:t>
      </w:r>
    </w:p>
    <w:p w:rsidR="007C7A29" w:rsidRPr="007807EB" w:rsidRDefault="007C7A29" w:rsidP="007807EB">
      <w:pPr>
        <w:widowControl w:val="0"/>
        <w:rPr>
          <w:rFonts w:ascii="Times New Roman" w:hAnsi="Times New Roman" w:cs="Times New Roman"/>
          <w:b/>
          <w:bCs/>
          <w:color w:val="000000"/>
          <w:sz w:val="28"/>
          <w:szCs w:val="28"/>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User Interface Diagrams:</w:t>
      </w:r>
    </w:p>
    <w:p w:rsidR="007C7A29" w:rsidRPr="00C635BE" w:rsidRDefault="007C7A29" w:rsidP="007807EB">
      <w:pPr>
        <w:widowControl w:val="0"/>
        <w:rPr>
          <w:rFonts w:ascii="Times New Roman" w:hAnsi="Times New Roman" w:cs="Times New Roman"/>
          <w:i/>
          <w:iCs/>
          <w:color w:val="2E74B5"/>
        </w:rPr>
      </w:pPr>
      <w:r w:rsidRPr="002C6439">
        <w:rPr>
          <w:rFonts w:ascii="Times New Roman" w:hAnsi="Times New Roman" w:cs="Times New Roman"/>
          <w:i/>
          <w:iCs/>
          <w:color w:val="2E74B5"/>
        </w:rPr>
        <w:pict>
          <v:shape id="_x0000_i1028" type="#_x0000_t75" style="width:123.75pt;height:71.25pt">
            <v:imagedata r:id="rId13" o:title=""/>
          </v:shape>
        </w:pict>
      </w:r>
    </w:p>
    <w:p w:rsidR="007C7A29" w:rsidRPr="007807EB" w:rsidRDefault="007C7A29" w:rsidP="007807EB">
      <w:pPr>
        <w:widowControl w:val="0"/>
        <w:rPr>
          <w:rFonts w:ascii="Times New Roman" w:hAnsi="Times New Roman" w:cs="Times New Roman"/>
          <w:color w:val="2E74B5"/>
        </w:rPr>
      </w:pPr>
    </w:p>
    <w:p w:rsidR="007C7A29"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Class Diagrams: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3"/>
      </w:tblGrid>
      <w:tr w:rsidR="007C7A29">
        <w:trPr>
          <w:trHeight w:val="66"/>
        </w:trPr>
        <w:tc>
          <w:tcPr>
            <w:tcW w:w="3363"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User</w:t>
            </w:r>
          </w:p>
        </w:tc>
      </w:tr>
      <w:tr w:rsidR="007C7A29">
        <w:trPr>
          <w:trHeight w:val="266"/>
        </w:trPr>
        <w:tc>
          <w:tcPr>
            <w:tcW w:w="3363"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+name:String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+location: 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+password:String</w:t>
            </w:r>
          </w:p>
        </w:tc>
      </w:tr>
      <w:tr w:rsidR="007C7A29">
        <w:trPr>
          <w:trHeight w:val="404"/>
        </w:trPr>
        <w:tc>
          <w:tcPr>
            <w:tcW w:w="3363"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+User()</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+getPassword():String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+setPassword(String)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+getName():String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+setName(String)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+getLocation():String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+setLocation(String)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+User(String, String, String)</w:t>
            </w:r>
          </w:p>
        </w:tc>
      </w:tr>
    </w:tbl>
    <w:tbl>
      <w:tblPr>
        <w:tblpPr w:leftFromText="180" w:rightFromText="180" w:vertAnchor="text" w:horzAnchor="page" w:tblpX="4573" w:tblpY="-3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tblGrid>
      <w:tr w:rsidR="007C7A29">
        <w:trPr>
          <w:trHeight w:val="294"/>
        </w:trPr>
        <w:tc>
          <w:tcPr>
            <w:tcW w:w="3351"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Weather</w:t>
            </w:r>
          </w:p>
        </w:tc>
      </w:tr>
      <w:tr w:rsidR="007C7A29">
        <w:trPr>
          <w:trHeight w:val="294"/>
        </w:trPr>
        <w:tc>
          <w:tcPr>
            <w:tcW w:w="335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+day:String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+high:int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+low:int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+forecast:String</w:t>
            </w:r>
          </w:p>
        </w:tc>
      </w:tr>
      <w:tr w:rsidR="007C7A29">
        <w:trPr>
          <w:trHeight w:val="310"/>
        </w:trPr>
        <w:tc>
          <w:tcPr>
            <w:tcW w:w="335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+Weather()</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+getDay()String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+setDay(String)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+getHigh():int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+setHigh(int)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+getLow():int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+setLow(int)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+getForecast():String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+setForecast(String)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+Weather(String, int, int, String)</w:t>
            </w:r>
          </w:p>
        </w:tc>
      </w:tr>
    </w:tbl>
    <w:p w:rsidR="007C7A29" w:rsidRDefault="007C7A29" w:rsidP="007807EB">
      <w:pPr>
        <w:widowControl w:val="0"/>
        <w:rPr>
          <w:rFonts w:ascii="Times New Roman" w:hAnsi="Times New Roman" w:cs="Times New Roman"/>
          <w:color w:val="2E74B5"/>
        </w:rPr>
      </w:pPr>
    </w:p>
    <w:p w:rsidR="007C7A29" w:rsidRDefault="007C7A29" w:rsidP="007807EB">
      <w:pPr>
        <w:widowControl w:val="0"/>
        <w:rPr>
          <w:rFonts w:ascii="Times New Roman" w:hAnsi="Times New Roman" w:cs="Times New Roman"/>
          <w:color w:val="2E74B5"/>
        </w:rPr>
      </w:pPr>
    </w:p>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tblGrid>
      <w:tr w:rsidR="007C7A29">
        <w:trPr>
          <w:trHeight w:val="355"/>
        </w:trPr>
        <w:tc>
          <w:tcPr>
            <w:tcW w:w="3351"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Weathers</w:t>
            </w:r>
          </w:p>
        </w:tc>
      </w:tr>
      <w:tr w:rsidR="007C7A29">
        <w:trPr>
          <w:trHeight w:val="355"/>
        </w:trPr>
        <w:tc>
          <w:tcPr>
            <w:tcW w:w="335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+theList:ArrayList&lt;Weather&gt;</w:t>
            </w:r>
          </w:p>
        </w:tc>
      </w:tr>
      <w:tr w:rsidR="007C7A29">
        <w:trPr>
          <w:trHeight w:val="375"/>
        </w:trPr>
        <w:tc>
          <w:tcPr>
            <w:tcW w:w="335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+add(Weather)</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+printAll()</w:t>
            </w:r>
          </w:p>
        </w:tc>
      </w:tr>
    </w:tbl>
    <w:tbl>
      <w:tblPr>
        <w:tblpPr w:leftFromText="180" w:rightFromText="180" w:vertAnchor="text" w:horzAnchor="page" w:tblpX="4573" w:tblpY="-1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9"/>
      </w:tblGrid>
      <w:tr w:rsidR="007C7A29">
        <w:trPr>
          <w:trHeight w:val="291"/>
        </w:trPr>
        <w:tc>
          <w:tcPr>
            <w:tcW w:w="3909"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BusinessService</w:t>
            </w:r>
          </w:p>
        </w:tc>
      </w:tr>
      <w:tr w:rsidR="007C7A29">
        <w:trPr>
          <w:trHeight w:val="291"/>
        </w:trPr>
        <w:tc>
          <w:tcPr>
            <w:tcW w:w="3909"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+db:DabaseInterface</w:t>
            </w:r>
          </w:p>
        </w:tc>
      </w:tr>
      <w:tr w:rsidR="007C7A29">
        <w:trPr>
          <w:trHeight w:val="307"/>
        </w:trPr>
        <w:tc>
          <w:tcPr>
            <w:tcW w:w="3909"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+deleteOne(String):int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+insertOne(Weather):int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+readAll():ArrayList&lt;Weather&gt;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+updateOne(String, Weather):int</w:t>
            </w:r>
          </w:p>
        </w:tc>
      </w:tr>
    </w:tbl>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7C7A29" w:rsidRDefault="007C7A29" w:rsidP="007807EB">
      <w:pPr>
        <w:widowControl w:val="0"/>
        <w:rPr>
          <w:rFonts w:ascii="Times New Roman" w:hAnsi="Times New Roman" w:cs="Times New Roman"/>
          <w:color w:val="2E74B5"/>
        </w:rPr>
      </w:pPr>
    </w:p>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7"/>
      </w:tblGrid>
      <w:tr w:rsidR="007C7A29">
        <w:trPr>
          <w:trHeight w:val="261"/>
        </w:trPr>
        <w:tc>
          <w:tcPr>
            <w:tcW w:w="3547"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BusinessServiceInterface</w:t>
            </w:r>
          </w:p>
        </w:tc>
      </w:tr>
      <w:tr w:rsidR="007C7A29">
        <w:trPr>
          <w:trHeight w:val="261"/>
        </w:trPr>
        <w:tc>
          <w:tcPr>
            <w:tcW w:w="3547" w:type="dxa"/>
          </w:tcPr>
          <w:p w:rsidR="007C7A29" w:rsidRPr="00F217CA" w:rsidRDefault="007C7A29" w:rsidP="00F217CA">
            <w:pPr>
              <w:widowControl w:val="0"/>
              <w:rPr>
                <w:rFonts w:ascii="Times New Roman" w:hAnsi="Times New Roman" w:cs="Times New Roman"/>
                <w:color w:val="2E74B5"/>
              </w:rPr>
            </w:pPr>
          </w:p>
        </w:tc>
      </w:tr>
      <w:tr w:rsidR="007C7A29">
        <w:trPr>
          <w:trHeight w:val="276"/>
        </w:trPr>
        <w:tc>
          <w:tcPr>
            <w:tcW w:w="3547"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+deleteOne(String):int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+InsertOne(Weather):int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+readAll():ArrayList&lt;Weather&gt;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+updateOne(String, Weather):int</w:t>
            </w:r>
          </w:p>
        </w:tc>
      </w:tr>
    </w:tbl>
    <w:tbl>
      <w:tblPr>
        <w:tblpPr w:leftFromText="180" w:rightFromText="180" w:vertAnchor="text" w:horzAnchor="page" w:tblpX="4573" w:tblpY="-15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11"/>
      </w:tblGrid>
      <w:tr w:rsidR="007C7A29">
        <w:trPr>
          <w:trHeight w:val="285"/>
        </w:trPr>
        <w:tc>
          <w:tcPr>
            <w:tcW w:w="3711"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WeatherRestService</w:t>
            </w:r>
          </w:p>
        </w:tc>
      </w:tr>
      <w:tr w:rsidR="007C7A29">
        <w:trPr>
          <w:trHeight w:val="270"/>
        </w:trPr>
        <w:tc>
          <w:tcPr>
            <w:tcW w:w="371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+bs:BusinessServiceInterface</w:t>
            </w:r>
          </w:p>
        </w:tc>
      </w:tr>
      <w:tr w:rsidR="007C7A29">
        <w:trPr>
          <w:trHeight w:val="270"/>
        </w:trPr>
        <w:tc>
          <w:tcPr>
            <w:tcW w:w="371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+getAllAsJson():List&lt;Weather&gt;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+getAllAsXml():Weather[]</w:t>
            </w:r>
          </w:p>
        </w:tc>
      </w:tr>
    </w:tbl>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pPr w:leftFromText="180" w:rightFromText="180" w:vertAnchor="text" w:horzAnchor="page" w:tblpX="4573"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7C7A29">
        <w:trPr>
          <w:trHeight w:val="327"/>
        </w:trPr>
        <w:tc>
          <w:tcPr>
            <w:tcW w:w="3531"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DatabaseInterface</w:t>
            </w:r>
          </w:p>
        </w:tc>
      </w:tr>
      <w:tr w:rsidR="007C7A29">
        <w:trPr>
          <w:trHeight w:val="327"/>
        </w:trPr>
        <w:tc>
          <w:tcPr>
            <w:tcW w:w="3531" w:type="dxa"/>
          </w:tcPr>
          <w:p w:rsidR="007C7A29" w:rsidRPr="00F217CA" w:rsidRDefault="007C7A29" w:rsidP="00F217CA">
            <w:pPr>
              <w:widowControl w:val="0"/>
              <w:rPr>
                <w:rFonts w:ascii="Times New Roman" w:hAnsi="Times New Roman" w:cs="Times New Roman"/>
                <w:color w:val="2E74B5"/>
              </w:rPr>
            </w:pPr>
          </w:p>
        </w:tc>
      </w:tr>
      <w:tr w:rsidR="007C7A29">
        <w:trPr>
          <w:trHeight w:val="345"/>
        </w:trPr>
        <w:tc>
          <w:tcPr>
            <w:tcW w:w="353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+deleteOne(String):int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+InsertOne(Weather):int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+readAll():ArrayList&lt;Weather&gt;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+updateOne(String, Weather):int</w:t>
            </w:r>
          </w:p>
        </w:tc>
      </w:tr>
    </w:tbl>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7C7A29">
        <w:trPr>
          <w:trHeight w:val="255"/>
        </w:trPr>
        <w:tc>
          <w:tcPr>
            <w:tcW w:w="3531"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FormController</w:t>
            </w:r>
          </w:p>
        </w:tc>
      </w:tr>
      <w:tr w:rsidR="007C7A29">
        <w:trPr>
          <w:trHeight w:val="255"/>
        </w:trPr>
        <w:tc>
          <w:tcPr>
            <w:tcW w:w="3531" w:type="dxa"/>
          </w:tcPr>
          <w:p w:rsidR="007C7A29" w:rsidRPr="00F217CA" w:rsidRDefault="007C7A29" w:rsidP="00F217CA">
            <w:pPr>
              <w:widowControl w:val="0"/>
              <w:rPr>
                <w:rFonts w:ascii="Times New Roman" w:hAnsi="Times New Roman" w:cs="Times New Roman"/>
                <w:color w:val="2E74B5"/>
              </w:rPr>
            </w:pPr>
          </w:p>
        </w:tc>
      </w:tr>
      <w:tr w:rsidR="007C7A29">
        <w:trPr>
          <w:trHeight w:val="270"/>
        </w:trPr>
        <w:tc>
          <w:tcPr>
            <w:tcW w:w="353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+onSubmitEdit():String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+FormController()</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+fetchAll():ArrayList&lt;Weather&gt;</w:t>
            </w:r>
          </w:p>
        </w:tc>
      </w:tr>
    </w:tbl>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7C7A29">
        <w:trPr>
          <w:trHeight w:val="270"/>
        </w:trPr>
        <w:tc>
          <w:tcPr>
            <w:tcW w:w="3531"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DatabaseService</w:t>
            </w:r>
          </w:p>
        </w:tc>
      </w:tr>
      <w:tr w:rsidR="007C7A29">
        <w:trPr>
          <w:trHeight w:val="270"/>
        </w:trPr>
        <w:tc>
          <w:tcPr>
            <w:tcW w:w="353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+dbURL:String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+user:String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+password:String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+c:Connection</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+pstmt:PreparedStatement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+stmt:Statement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+rs:ResultSet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+rowsAffected:int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+numberOfRowsAffected:int</w:t>
            </w:r>
          </w:p>
        </w:tc>
      </w:tr>
      <w:tr w:rsidR="007C7A29">
        <w:trPr>
          <w:trHeight w:val="285"/>
        </w:trPr>
        <w:tc>
          <w:tcPr>
            <w:tcW w:w="353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+deleteOne(String):int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+InsertOne(Weather):int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+readAll():ArrayList&lt;Weather&gt;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+updateOne(String, Weather):int</w:t>
            </w:r>
          </w:p>
        </w:tc>
      </w:tr>
    </w:tbl>
    <w:p w:rsidR="007C7A29" w:rsidRPr="007807EB" w:rsidRDefault="007C7A29"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7C7A29">
        <w:trPr>
          <w:trHeight w:val="298"/>
        </w:trPr>
        <w:tc>
          <w:tcPr>
            <w:tcW w:w="3531" w:type="dxa"/>
          </w:tcPr>
          <w:p w:rsidR="007C7A29" w:rsidRPr="00F217CA" w:rsidRDefault="007C7A29" w:rsidP="00F217CA">
            <w:pPr>
              <w:widowControl w:val="0"/>
              <w:jc w:val="center"/>
              <w:rPr>
                <w:rFonts w:ascii="Times New Roman" w:hAnsi="Times New Roman" w:cs="Times New Roman"/>
                <w:color w:val="2E74B5"/>
              </w:rPr>
            </w:pPr>
            <w:r w:rsidRPr="00F217CA">
              <w:rPr>
                <w:rFonts w:ascii="Times New Roman" w:hAnsi="Times New Roman" w:cs="Times New Roman"/>
                <w:color w:val="2E74B5"/>
              </w:rPr>
              <w:t>UserDatabaseService</w:t>
            </w:r>
          </w:p>
        </w:tc>
      </w:tr>
      <w:tr w:rsidR="007C7A29">
        <w:trPr>
          <w:trHeight w:val="298"/>
        </w:trPr>
        <w:tc>
          <w:tcPr>
            <w:tcW w:w="353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+dbURL:String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+user:String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+password:String</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+c:Connection</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+pstmt:PreparedStatement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+stmt:Statement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+rs:ResultSet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+rowsAffected:int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+numberOfRowsAffected:int</w:t>
            </w:r>
          </w:p>
        </w:tc>
      </w:tr>
      <w:tr w:rsidR="007C7A29">
        <w:trPr>
          <w:trHeight w:val="315"/>
        </w:trPr>
        <w:tc>
          <w:tcPr>
            <w:tcW w:w="3531" w:type="dxa"/>
          </w:tcPr>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+deleteOne(String):int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+insertOne(User):int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+ReadAll():ArrayList&lt;User&gt;</w:t>
            </w:r>
          </w:p>
          <w:p w:rsidR="007C7A29" w:rsidRPr="00F217CA" w:rsidRDefault="007C7A29" w:rsidP="00F217CA">
            <w:pPr>
              <w:widowControl w:val="0"/>
              <w:rPr>
                <w:rFonts w:ascii="Times New Roman" w:hAnsi="Times New Roman" w:cs="Times New Roman"/>
                <w:color w:val="2E74B5"/>
              </w:rPr>
            </w:pPr>
            <w:r w:rsidRPr="00F217CA">
              <w:rPr>
                <w:rFonts w:ascii="Times New Roman" w:hAnsi="Times New Roman" w:cs="Times New Roman"/>
                <w:color w:val="2E74B5"/>
              </w:rPr>
              <w:t>+updateOne(String, User):int</w:t>
            </w:r>
          </w:p>
        </w:tc>
      </w:tr>
    </w:tbl>
    <w:p w:rsidR="007C7A29" w:rsidRPr="007807EB" w:rsidRDefault="007C7A29" w:rsidP="007807EB">
      <w:pPr>
        <w:widowControl w:val="0"/>
        <w:rPr>
          <w:rFonts w:ascii="Times New Roman" w:hAnsi="Times New Roman" w:cs="Times New Roman"/>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Service API Design:</w:t>
      </w:r>
    </w:p>
    <w:p w:rsidR="007C7A29" w:rsidRPr="007807EB" w:rsidRDefault="007C7A29"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7C7A29" w:rsidRPr="007807EB" w:rsidRDefault="007C7A29" w:rsidP="007807EB">
      <w:pPr>
        <w:widowControl w:val="0"/>
        <w:rPr>
          <w:rFonts w:ascii="Times New Roman" w:hAnsi="Times New Roman" w:cs="Times New Roman"/>
          <w:i/>
          <w:iCs/>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Security Design:</w:t>
      </w:r>
    </w:p>
    <w:p w:rsidR="007C7A29" w:rsidRPr="007807EB" w:rsidRDefault="007C7A29"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outline the design for how authentication and authorization was supported. This section should also contain all of the roles and privileges that are supported by the design.</w:t>
      </w:r>
    </w:p>
    <w:p w:rsidR="007C7A29" w:rsidRPr="007807EB" w:rsidRDefault="007C7A29" w:rsidP="007807EB">
      <w:pPr>
        <w:widowControl w:val="0"/>
        <w:rPr>
          <w:rFonts w:ascii="Times New Roman" w:hAnsi="Times New Roman" w:cs="Times New Roman"/>
          <w:color w:val="2E74B5"/>
        </w:rPr>
      </w:pPr>
    </w:p>
    <w:p w:rsidR="007C7A29" w:rsidRPr="009C733E"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Pseudo Code:</w:t>
      </w:r>
    </w:p>
    <w:p w:rsidR="007C7A29" w:rsidRPr="007807EB" w:rsidRDefault="007C7A29" w:rsidP="007807EB">
      <w:pPr>
        <w:widowControl w:val="0"/>
        <w:rPr>
          <w:rFonts w:ascii="Times New Roman" w:hAnsi="Times New Roman" w:cs="Times New Roman"/>
          <w:color w:val="2E74B5"/>
        </w:rPr>
      </w:pPr>
      <w:hyperlink r:id="rId14" w:history="1">
        <w:r w:rsidRPr="007A0B72">
          <w:rPr>
            <w:rStyle w:val="Hyperlink"/>
            <w:rFonts w:ascii="Times New Roman" w:hAnsi="Times New Roman" w:cs="Times New Roman"/>
            <w:i/>
            <w:iCs/>
          </w:rPr>
          <w:t>https://github.com/SamanthaKrall/CST-361</w:t>
        </w:r>
      </w:hyperlink>
    </w:p>
    <w:p w:rsidR="007C7A29" w:rsidRPr="007807EB" w:rsidRDefault="007C7A29" w:rsidP="007807EB">
      <w:pPr>
        <w:widowControl w:val="0"/>
        <w:rPr>
          <w:rFonts w:ascii="Times New Roman" w:hAnsi="Times New Roman" w:cs="Times New Roman"/>
          <w:color w:val="2E74B5"/>
        </w:rPr>
      </w:pPr>
    </w:p>
    <w:p w:rsidR="007C7A29" w:rsidRPr="007807EB" w:rsidRDefault="007C7A29"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Other Documentation:</w:t>
      </w:r>
    </w:p>
    <w:p w:rsidR="007C7A29" w:rsidRDefault="007C7A29"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additional drawings, storyboards, white board pictures, project schedules, tasks lists, etc. that support your approach, design, and project. If you have no supporting documentation, please explain the rationale for leaving this section as N/A.</w:t>
      </w:r>
    </w:p>
    <w:p w:rsidR="007C7A29" w:rsidRDefault="007C7A29" w:rsidP="007807EB">
      <w:pPr>
        <w:widowControl w:val="0"/>
        <w:rPr>
          <w:rFonts w:ascii="Times New Roman" w:hAnsi="Times New Roman" w:cs="Times New Roman"/>
          <w:i/>
          <w:iCs/>
          <w:color w:val="2E74B5"/>
        </w:rPr>
      </w:pPr>
      <w:r>
        <w:rPr>
          <w:rFonts w:ascii="Times New Roman" w:hAnsi="Times New Roman" w:cs="Times New Roman"/>
          <w:i/>
          <w:iCs/>
          <w:color w:val="2E74B5"/>
        </w:rPr>
        <w:t>Use case diagram:</w:t>
      </w:r>
      <w:r w:rsidRPr="008F7FE7">
        <w:rPr>
          <w:rFonts w:ascii="Times New Roman" w:hAnsi="Times New Roman" w:cs="Times New Roman"/>
          <w:i/>
          <w:iCs/>
          <w:color w:val="2E74B5"/>
        </w:rPr>
        <w:t xml:space="preserve"> </w:t>
      </w:r>
      <w:r w:rsidRPr="002C6439">
        <w:rPr>
          <w:rFonts w:ascii="Times New Roman" w:hAnsi="Times New Roman" w:cs="Times New Roman"/>
          <w:i/>
          <w:iCs/>
          <w:color w:val="2E74B5"/>
        </w:rPr>
        <w:pict>
          <v:shape id="_x0000_i1029" type="#_x0000_t75" style="width:156.75pt;height:101.25pt">
            <v:imagedata r:id="rId15" o:title=""/>
          </v:shape>
        </w:pict>
      </w:r>
    </w:p>
    <w:p w:rsidR="007C7A29" w:rsidRDefault="007C7A29" w:rsidP="007807EB">
      <w:pPr>
        <w:widowControl w:val="0"/>
        <w:rPr>
          <w:rFonts w:ascii="Times New Roman" w:hAnsi="Times New Roman" w:cs="Times New Roman"/>
          <w:i/>
          <w:iCs/>
          <w:color w:val="2E74B5"/>
        </w:rPr>
      </w:pPr>
      <w:r>
        <w:rPr>
          <w:rFonts w:ascii="Times New Roman" w:hAnsi="Times New Roman" w:cs="Times New Roman"/>
          <w:i/>
          <w:iCs/>
          <w:color w:val="2E74B5"/>
        </w:rPr>
        <w:t>Component diagram:</w:t>
      </w:r>
      <w:r w:rsidRPr="0098099D">
        <w:rPr>
          <w:rFonts w:ascii="Times New Roman" w:hAnsi="Times New Roman" w:cs="Times New Roman"/>
          <w:i/>
          <w:iCs/>
          <w:color w:val="2E74B5"/>
        </w:rPr>
        <w:t xml:space="preserve"> </w:t>
      </w:r>
      <w:r w:rsidRPr="002C6439">
        <w:rPr>
          <w:rFonts w:ascii="Times New Roman" w:hAnsi="Times New Roman" w:cs="Times New Roman"/>
          <w:i/>
          <w:iCs/>
          <w:color w:val="2E74B5"/>
        </w:rPr>
        <w:pict>
          <v:shape id="_x0000_i1030" type="#_x0000_t75" style="width:108pt;height:165.75pt">
            <v:imagedata r:id="rId16" o:title=""/>
          </v:shape>
        </w:pict>
      </w:r>
    </w:p>
    <w:p w:rsidR="007C7A29" w:rsidRDefault="007C7A29" w:rsidP="007807EB">
      <w:pPr>
        <w:widowControl w:val="0"/>
        <w:rPr>
          <w:rFonts w:ascii="Times New Roman" w:hAnsi="Times New Roman" w:cs="Times New Roman"/>
          <w:i/>
          <w:iCs/>
          <w:color w:val="2E74B5"/>
        </w:rPr>
      </w:pPr>
      <w:r>
        <w:rPr>
          <w:rFonts w:ascii="Times New Roman" w:hAnsi="Times New Roman" w:cs="Times New Roman"/>
          <w:i/>
          <w:iCs/>
          <w:color w:val="2E74B5"/>
        </w:rPr>
        <w:t>Deployment diagram:</w:t>
      </w:r>
      <w:r w:rsidRPr="0079714C">
        <w:rPr>
          <w:rFonts w:ascii="Times New Roman" w:hAnsi="Times New Roman" w:cs="Times New Roman"/>
          <w:i/>
          <w:iCs/>
          <w:color w:val="2E74B5"/>
        </w:rPr>
        <w:t xml:space="preserve"> </w:t>
      </w:r>
      <w:r w:rsidRPr="002C6439">
        <w:rPr>
          <w:rFonts w:ascii="Times New Roman" w:hAnsi="Times New Roman" w:cs="Times New Roman"/>
          <w:i/>
          <w:iCs/>
          <w:color w:val="2E74B5"/>
        </w:rPr>
        <w:pict>
          <v:shape id="_x0000_i1031" type="#_x0000_t75" style="width:81.75pt;height:193.5pt">
            <v:imagedata r:id="rId17" o:title=""/>
          </v:shape>
        </w:pict>
      </w:r>
    </w:p>
    <w:p w:rsidR="007C7A29" w:rsidRPr="007807EB" w:rsidRDefault="007C7A29" w:rsidP="007807EB">
      <w:pPr>
        <w:widowControl w:val="0"/>
        <w:rPr>
          <w:rFonts w:ascii="Times New Roman" w:hAnsi="Times New Roman" w:cs="Times New Roman"/>
          <w:i/>
          <w:iCs/>
          <w:color w:val="2E74B5"/>
        </w:rPr>
      </w:pPr>
    </w:p>
    <w:sectPr w:rsidR="007C7A29" w:rsidRPr="007807EB"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A29" w:rsidRDefault="007C7A29" w:rsidP="00823CDB">
      <w:r>
        <w:separator/>
      </w:r>
    </w:p>
  </w:endnote>
  <w:endnote w:type="continuationSeparator" w:id="0">
    <w:p w:rsidR="007C7A29" w:rsidRDefault="007C7A29"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A29" w:rsidRPr="00823CDB" w:rsidRDefault="007C7A29" w:rsidP="00823CDB">
    <w:pPr>
      <w:tabs>
        <w:tab w:val="left" w:pos="1323"/>
        <w:tab w:val="center" w:pos="4680"/>
      </w:tabs>
      <w:spacing w:after="200"/>
      <w:jc w:val="center"/>
      <w:rPr>
        <w:rFonts w:ascii="Times New Roman" w:hAnsi="Times New Roman" w:cs="Times New Roman"/>
      </w:rPr>
    </w:pPr>
    <w:r w:rsidRPr="00823CDB">
      <w:rPr>
        <w:rFonts w:ascii="Times New Roman" w:hAnsi="Times New Roman" w:cs="Times New Roman"/>
      </w:rPr>
      <w:t xml:space="preserve">© 2017. Grand Canyon </w:t>
    </w:r>
    <w:r>
      <w:rPr>
        <w:rFonts w:ascii="Times New Roman" w:hAnsi="Times New Roman" w:cs="Times New Roman"/>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A29" w:rsidRDefault="007C7A29" w:rsidP="00823CDB">
      <w:r>
        <w:separator/>
      </w:r>
    </w:p>
  </w:footnote>
  <w:footnote w:type="continuationSeparator" w:id="0">
    <w:p w:rsidR="007C7A29" w:rsidRDefault="007C7A29"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A29" w:rsidRDefault="007C7A29">
    <w:pPr>
      <w:pStyle w:val="Header"/>
    </w:pPr>
    <w:r w:rsidRPr="002C6439">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3.5pt;height:23.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376BB"/>
    <w:rsid w:val="00044D07"/>
    <w:rsid w:val="0005648D"/>
    <w:rsid w:val="00057353"/>
    <w:rsid w:val="00065709"/>
    <w:rsid w:val="00083F58"/>
    <w:rsid w:val="00090CE6"/>
    <w:rsid w:val="000C12B7"/>
    <w:rsid w:val="000E22A2"/>
    <w:rsid w:val="000E4FBF"/>
    <w:rsid w:val="00111A7C"/>
    <w:rsid w:val="00117AC5"/>
    <w:rsid w:val="00122153"/>
    <w:rsid w:val="001235E1"/>
    <w:rsid w:val="00137938"/>
    <w:rsid w:val="0014005A"/>
    <w:rsid w:val="00142926"/>
    <w:rsid w:val="00151F39"/>
    <w:rsid w:val="00154DB4"/>
    <w:rsid w:val="001671B4"/>
    <w:rsid w:val="0017615C"/>
    <w:rsid w:val="00187D78"/>
    <w:rsid w:val="001945FE"/>
    <w:rsid w:val="001B2F63"/>
    <w:rsid w:val="001B5E4F"/>
    <w:rsid w:val="001D2C36"/>
    <w:rsid w:val="00201D7D"/>
    <w:rsid w:val="00203B28"/>
    <w:rsid w:val="00227683"/>
    <w:rsid w:val="00232432"/>
    <w:rsid w:val="00252F32"/>
    <w:rsid w:val="00256600"/>
    <w:rsid w:val="00276D85"/>
    <w:rsid w:val="00280D83"/>
    <w:rsid w:val="002843AE"/>
    <w:rsid w:val="0029268F"/>
    <w:rsid w:val="002A1090"/>
    <w:rsid w:val="002B6BBE"/>
    <w:rsid w:val="002C1F36"/>
    <w:rsid w:val="002C24D1"/>
    <w:rsid w:val="002C463A"/>
    <w:rsid w:val="002C6439"/>
    <w:rsid w:val="002D7775"/>
    <w:rsid w:val="002F0BEF"/>
    <w:rsid w:val="00305080"/>
    <w:rsid w:val="0032647E"/>
    <w:rsid w:val="00361B7E"/>
    <w:rsid w:val="0038582F"/>
    <w:rsid w:val="00386DE6"/>
    <w:rsid w:val="003C7888"/>
    <w:rsid w:val="003E4DED"/>
    <w:rsid w:val="003F4BCE"/>
    <w:rsid w:val="004014D0"/>
    <w:rsid w:val="0040179B"/>
    <w:rsid w:val="004139BB"/>
    <w:rsid w:val="00413C98"/>
    <w:rsid w:val="00420B26"/>
    <w:rsid w:val="00441354"/>
    <w:rsid w:val="004455B3"/>
    <w:rsid w:val="0045798A"/>
    <w:rsid w:val="004972D3"/>
    <w:rsid w:val="004A13E9"/>
    <w:rsid w:val="004A3993"/>
    <w:rsid w:val="004A70DC"/>
    <w:rsid w:val="004A7E9B"/>
    <w:rsid w:val="004C1C24"/>
    <w:rsid w:val="004D2200"/>
    <w:rsid w:val="004D5FA4"/>
    <w:rsid w:val="004E12EB"/>
    <w:rsid w:val="004F3D8B"/>
    <w:rsid w:val="004F5178"/>
    <w:rsid w:val="004F53AF"/>
    <w:rsid w:val="00507257"/>
    <w:rsid w:val="00510F68"/>
    <w:rsid w:val="005126EA"/>
    <w:rsid w:val="005134CE"/>
    <w:rsid w:val="00517A09"/>
    <w:rsid w:val="00526198"/>
    <w:rsid w:val="0052624C"/>
    <w:rsid w:val="0054683F"/>
    <w:rsid w:val="00557996"/>
    <w:rsid w:val="00575139"/>
    <w:rsid w:val="0057563A"/>
    <w:rsid w:val="00580650"/>
    <w:rsid w:val="005829BB"/>
    <w:rsid w:val="0059756C"/>
    <w:rsid w:val="005A15FB"/>
    <w:rsid w:val="005C24D5"/>
    <w:rsid w:val="005D4E81"/>
    <w:rsid w:val="005E19CD"/>
    <w:rsid w:val="005F1EDE"/>
    <w:rsid w:val="00607A73"/>
    <w:rsid w:val="00626164"/>
    <w:rsid w:val="0062790B"/>
    <w:rsid w:val="00637A34"/>
    <w:rsid w:val="00651638"/>
    <w:rsid w:val="0065268E"/>
    <w:rsid w:val="006546B5"/>
    <w:rsid w:val="0067285F"/>
    <w:rsid w:val="00687B49"/>
    <w:rsid w:val="00695830"/>
    <w:rsid w:val="006A2F39"/>
    <w:rsid w:val="006D5696"/>
    <w:rsid w:val="006D7963"/>
    <w:rsid w:val="0074067A"/>
    <w:rsid w:val="00751D3F"/>
    <w:rsid w:val="00757720"/>
    <w:rsid w:val="007706ED"/>
    <w:rsid w:val="007807EB"/>
    <w:rsid w:val="0079714C"/>
    <w:rsid w:val="007A0B72"/>
    <w:rsid w:val="007B0CFA"/>
    <w:rsid w:val="007C35F9"/>
    <w:rsid w:val="007C7A29"/>
    <w:rsid w:val="007D1B8E"/>
    <w:rsid w:val="007D45F2"/>
    <w:rsid w:val="007F36C1"/>
    <w:rsid w:val="007F4D90"/>
    <w:rsid w:val="00803630"/>
    <w:rsid w:val="00810D27"/>
    <w:rsid w:val="00811E82"/>
    <w:rsid w:val="00813818"/>
    <w:rsid w:val="00815DF7"/>
    <w:rsid w:val="00823CDB"/>
    <w:rsid w:val="008255A9"/>
    <w:rsid w:val="008256D0"/>
    <w:rsid w:val="00836FAB"/>
    <w:rsid w:val="00853665"/>
    <w:rsid w:val="008620C4"/>
    <w:rsid w:val="00862E40"/>
    <w:rsid w:val="008A4D1E"/>
    <w:rsid w:val="008D038F"/>
    <w:rsid w:val="008E5FB7"/>
    <w:rsid w:val="008F7FE7"/>
    <w:rsid w:val="009058A0"/>
    <w:rsid w:val="00931352"/>
    <w:rsid w:val="00932482"/>
    <w:rsid w:val="00934785"/>
    <w:rsid w:val="00936F66"/>
    <w:rsid w:val="00963D73"/>
    <w:rsid w:val="00965BF1"/>
    <w:rsid w:val="0098099D"/>
    <w:rsid w:val="00993F84"/>
    <w:rsid w:val="009957B1"/>
    <w:rsid w:val="009A4742"/>
    <w:rsid w:val="009B02B8"/>
    <w:rsid w:val="009B44E2"/>
    <w:rsid w:val="009B5AC2"/>
    <w:rsid w:val="009C733E"/>
    <w:rsid w:val="00A257EE"/>
    <w:rsid w:val="00A34B54"/>
    <w:rsid w:val="00A357F3"/>
    <w:rsid w:val="00A40D92"/>
    <w:rsid w:val="00A515CB"/>
    <w:rsid w:val="00A763C9"/>
    <w:rsid w:val="00A767B3"/>
    <w:rsid w:val="00A9264F"/>
    <w:rsid w:val="00AB2CD4"/>
    <w:rsid w:val="00AC2AA8"/>
    <w:rsid w:val="00AC48AB"/>
    <w:rsid w:val="00AE172B"/>
    <w:rsid w:val="00AF1C6E"/>
    <w:rsid w:val="00AF6378"/>
    <w:rsid w:val="00B10A2E"/>
    <w:rsid w:val="00B16752"/>
    <w:rsid w:val="00B231C8"/>
    <w:rsid w:val="00B31552"/>
    <w:rsid w:val="00B431CA"/>
    <w:rsid w:val="00B572D3"/>
    <w:rsid w:val="00B65E2B"/>
    <w:rsid w:val="00B7074C"/>
    <w:rsid w:val="00B742F2"/>
    <w:rsid w:val="00B80C8D"/>
    <w:rsid w:val="00B93F79"/>
    <w:rsid w:val="00BA2AFC"/>
    <w:rsid w:val="00BB4BB4"/>
    <w:rsid w:val="00BD039A"/>
    <w:rsid w:val="00BE1269"/>
    <w:rsid w:val="00BE51A6"/>
    <w:rsid w:val="00C13024"/>
    <w:rsid w:val="00C1554E"/>
    <w:rsid w:val="00C36709"/>
    <w:rsid w:val="00C42334"/>
    <w:rsid w:val="00C53C20"/>
    <w:rsid w:val="00C574AA"/>
    <w:rsid w:val="00C635BE"/>
    <w:rsid w:val="00C64F74"/>
    <w:rsid w:val="00C72E3F"/>
    <w:rsid w:val="00C80753"/>
    <w:rsid w:val="00C83E3A"/>
    <w:rsid w:val="00C909DA"/>
    <w:rsid w:val="00C9497C"/>
    <w:rsid w:val="00CC1454"/>
    <w:rsid w:val="00CD01AD"/>
    <w:rsid w:val="00CD2B1C"/>
    <w:rsid w:val="00CD467F"/>
    <w:rsid w:val="00CE0A9C"/>
    <w:rsid w:val="00CE0AD9"/>
    <w:rsid w:val="00CE7DA9"/>
    <w:rsid w:val="00CF208B"/>
    <w:rsid w:val="00D408AF"/>
    <w:rsid w:val="00D559A7"/>
    <w:rsid w:val="00D804A6"/>
    <w:rsid w:val="00D86AC3"/>
    <w:rsid w:val="00D90B31"/>
    <w:rsid w:val="00D9274A"/>
    <w:rsid w:val="00D937C4"/>
    <w:rsid w:val="00DA720C"/>
    <w:rsid w:val="00E03DF0"/>
    <w:rsid w:val="00E361AF"/>
    <w:rsid w:val="00E52881"/>
    <w:rsid w:val="00E65549"/>
    <w:rsid w:val="00E6661B"/>
    <w:rsid w:val="00E858B2"/>
    <w:rsid w:val="00E97283"/>
    <w:rsid w:val="00EB04B1"/>
    <w:rsid w:val="00EB2E94"/>
    <w:rsid w:val="00ED7D89"/>
    <w:rsid w:val="00EE3996"/>
    <w:rsid w:val="00EE5246"/>
    <w:rsid w:val="00EE7463"/>
    <w:rsid w:val="00EF0519"/>
    <w:rsid w:val="00F02A6A"/>
    <w:rsid w:val="00F11FB4"/>
    <w:rsid w:val="00F217CA"/>
    <w:rsid w:val="00F25B04"/>
    <w:rsid w:val="00F25BDB"/>
    <w:rsid w:val="00F363FD"/>
    <w:rsid w:val="00F403BA"/>
    <w:rsid w:val="00F415D3"/>
    <w:rsid w:val="00F51B7C"/>
    <w:rsid w:val="00F96C25"/>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BF"/>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paragraph" w:styleId="Header">
    <w:name w:val="header"/>
    <w:basedOn w:val="Normal"/>
    <w:link w:val="HeaderChar"/>
    <w:uiPriority w:val="99"/>
    <w:rsid w:val="00823CDB"/>
    <w:pPr>
      <w:tabs>
        <w:tab w:val="center" w:pos="4680"/>
        <w:tab w:val="right" w:pos="9360"/>
      </w:tabs>
    </w:pPr>
  </w:style>
  <w:style w:type="character" w:customStyle="1" w:styleId="HeaderChar">
    <w:name w:val="Header Char"/>
    <w:basedOn w:val="DefaultParagraphFont"/>
    <w:link w:val="Header"/>
    <w:uiPriority w:val="99"/>
    <w:locked/>
    <w:rsid w:val="00823CDB"/>
  </w:style>
  <w:style w:type="paragraph" w:styleId="Footer">
    <w:name w:val="footer"/>
    <w:basedOn w:val="Normal"/>
    <w:link w:val="FooterChar"/>
    <w:uiPriority w:val="99"/>
    <w:rsid w:val="00823CDB"/>
    <w:pPr>
      <w:tabs>
        <w:tab w:val="center" w:pos="4680"/>
        <w:tab w:val="right" w:pos="9360"/>
      </w:tabs>
    </w:pPr>
  </w:style>
  <w:style w:type="character" w:customStyle="1" w:styleId="FooterChar">
    <w:name w:val="Footer Char"/>
    <w:basedOn w:val="DefaultParagraphFont"/>
    <w:link w:val="Footer"/>
    <w:uiPriority w:val="99"/>
    <w:locked/>
    <w:rsid w:val="00823CDB"/>
  </w:style>
  <w:style w:type="character" w:styleId="CommentReference">
    <w:name w:val="annotation reference"/>
    <w:basedOn w:val="DefaultParagraphFont"/>
    <w:uiPriority w:val="99"/>
    <w:semiHidden/>
    <w:rsid w:val="007807EB"/>
    <w:rPr>
      <w:sz w:val="16"/>
      <w:szCs w:val="16"/>
    </w:rPr>
  </w:style>
  <w:style w:type="paragraph" w:styleId="CommentText">
    <w:name w:val="annotation text"/>
    <w:basedOn w:val="Normal"/>
    <w:link w:val="CommentTextChar"/>
    <w:uiPriority w:val="99"/>
    <w:semiHidden/>
    <w:rsid w:val="007807EB"/>
    <w:rPr>
      <w:sz w:val="20"/>
      <w:szCs w:val="20"/>
    </w:rPr>
  </w:style>
  <w:style w:type="character" w:customStyle="1" w:styleId="CommentTextChar">
    <w:name w:val="Comment Text Char"/>
    <w:basedOn w:val="DefaultParagraphFont"/>
    <w:link w:val="CommentText"/>
    <w:uiPriority w:val="99"/>
    <w:semiHidden/>
    <w:locked/>
    <w:rsid w:val="007807EB"/>
    <w:rPr>
      <w:sz w:val="20"/>
      <w:szCs w:val="20"/>
    </w:rPr>
  </w:style>
  <w:style w:type="paragraph" w:styleId="CommentSubject">
    <w:name w:val="annotation subject"/>
    <w:basedOn w:val="CommentText"/>
    <w:next w:val="CommentText"/>
    <w:link w:val="CommentSubjectChar"/>
    <w:uiPriority w:val="99"/>
    <w:semiHidden/>
    <w:rsid w:val="007807EB"/>
    <w:rPr>
      <w:b/>
      <w:bCs/>
    </w:rPr>
  </w:style>
  <w:style w:type="character" w:customStyle="1" w:styleId="CommentSubjectChar">
    <w:name w:val="Comment Subject Char"/>
    <w:basedOn w:val="CommentTextChar"/>
    <w:link w:val="CommentSubject"/>
    <w:uiPriority w:val="99"/>
    <w:semiHidden/>
    <w:locked/>
    <w:rsid w:val="007807EB"/>
    <w:rPr>
      <w:b/>
      <w:bCs/>
    </w:rPr>
  </w:style>
  <w:style w:type="paragraph" w:styleId="BalloonText">
    <w:name w:val="Balloon Text"/>
    <w:basedOn w:val="Normal"/>
    <w:link w:val="BalloonTextChar"/>
    <w:uiPriority w:val="99"/>
    <w:semiHidden/>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807EB"/>
    <w:rPr>
      <w:rFonts w:ascii="Segoe UI" w:hAnsi="Segoe UI" w:cs="Segoe UI"/>
      <w:sz w:val="18"/>
      <w:szCs w:val="18"/>
    </w:rPr>
  </w:style>
  <w:style w:type="character" w:styleId="Hyperlink">
    <w:name w:val="Hyperlink"/>
    <w:basedOn w:val="DefaultParagraphFont"/>
    <w:uiPriority w:val="99"/>
    <w:rsid w:val="00BB4BB4"/>
    <w:rPr>
      <w:color w:val="0000FF"/>
      <w:u w:val="single"/>
    </w:rPr>
  </w:style>
</w:styles>
</file>

<file path=word/webSettings.xml><?xml version="1.0" encoding="utf-8"?>
<w:webSettings xmlns:r="http://schemas.openxmlformats.org/officeDocument/2006/relationships" xmlns:w="http://schemas.openxmlformats.org/wordprocessingml/2006/main">
  <w:divs>
    <w:div w:id="17903887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thaKrall/CST-361"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amanthaKrall/CST-361" TargetMode="External"/><Relationship Id="rId12" Type="http://schemas.openxmlformats.org/officeDocument/2006/relationships/hyperlink" Target="https://github.com/SamanthaKrall/CST-36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SamanthaKrall/CST-36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manthaKrall/CST-361" TargetMode="External"/><Relationship Id="rId14" Type="http://schemas.openxmlformats.org/officeDocument/2006/relationships/hyperlink" Target="https://github.com/SamanthaKrall/CST-3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1253</TotalTime>
  <Pages>7</Pages>
  <Words>968</Words>
  <Characters>5520</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21</cp:revision>
  <dcterms:created xsi:type="dcterms:W3CDTF">2017-07-18T17:11:00Z</dcterms:created>
  <dcterms:modified xsi:type="dcterms:W3CDTF">2019-01-30T00:46:00Z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SecurityClassification">
    <vt:lpwstr>2;#Internal|98311b30-b9e9-4d4f-9f64-0688c0d4a234</vt:lpwstr>
  </property>
  <property fmtid="{D5CDD505-2E9C-101B-9397-08002B2CF9AE}" pid="5" name="DocumentBusinessValue">
    <vt:lpwstr>1;#Normal|581d4866-74cc-43f1-bef1-bb304cbfeaa5</vt:lpwstr>
  </property>
  <property fmtid="{D5CDD505-2E9C-101B-9397-08002B2CF9AE}" pid="6" name="DocumentBusinessValueTaxHTField0">
    <vt:lpwstr>Normal581d4866-74cc-43f1-bef1-bb304cbfeaa5</vt:lpwstr>
  </property>
  <property fmtid="{D5CDD505-2E9C-101B-9397-08002B2CF9AE}" pid="7" name="SecurityClassificationTaxHTField0">
    <vt:lpwstr>Internal98311b30-b9e9-4d4f-9f64-0688c0d4a234</vt:lpwstr>
  </property>
  <property fmtid="{D5CDD505-2E9C-101B-9397-08002B2CF9AE}" pid="8" name="DocumentDepartmentTaxHTField0">
    <vt:lpwstr>Academic Program and Course Development59abafec-cbf5-4238-a796-a3b74278f4db</vt:lpwstr>
  </property>
  <property fmtid="{D5CDD505-2E9C-101B-9397-08002B2CF9AE}" pid="9" name="TaxCatchAll">
    <vt:lpwstr>3;#;#2;#;#1;#</vt:lpwstr>
  </property>
</Properties>
</file>